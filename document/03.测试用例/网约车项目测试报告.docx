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37"/>
        <w:gridCol w:w="4238"/>
      </w:tblGrid>
      <w:tr w:rsidR="003B73F1" w:rsidRPr="00CF5DE5" w14:paraId="645A1430" w14:textId="77777777" w:rsidTr="003A19B8">
        <w:trPr>
          <w:cantSplit/>
          <w:trHeight w:val="508"/>
        </w:trPr>
        <w:tc>
          <w:tcPr>
            <w:tcW w:w="2439" w:type="pct"/>
          </w:tcPr>
          <w:p w14:paraId="46B3258D" w14:textId="77777777" w:rsidR="003B73F1" w:rsidRPr="00CF5DE5" w:rsidRDefault="0065325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15C7DC57" wp14:editId="2F5CC1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22148" id="AutoShape 376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="003B73F1" w:rsidRPr="00CF5DE5"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61B47E31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3B73F1" w:rsidRPr="00CF5DE5" w14:paraId="4A268F35" w14:textId="77777777" w:rsidTr="003A19B8">
        <w:trPr>
          <w:cantSplit/>
          <w:trHeight w:val="508"/>
        </w:trPr>
        <w:tc>
          <w:tcPr>
            <w:tcW w:w="2439" w:type="pct"/>
          </w:tcPr>
          <w:p w14:paraId="6EC54EF9" w14:textId="2AFD7ACD" w:rsidR="003B73F1" w:rsidRPr="00CF5DE5" w:rsidRDefault="008B0915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网约车</w:t>
            </w:r>
          </w:p>
        </w:tc>
        <w:tc>
          <w:tcPr>
            <w:tcW w:w="2561" w:type="pct"/>
          </w:tcPr>
          <w:p w14:paraId="2273A8FC" w14:textId="77777777" w:rsidR="003B73F1" w:rsidRPr="00CF5DE5" w:rsidRDefault="008224E2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3B73F1" w:rsidRPr="00CF5DE5" w14:paraId="1E801284" w14:textId="77777777" w:rsidTr="003A19B8">
        <w:trPr>
          <w:cantSplit/>
          <w:trHeight w:val="508"/>
        </w:trPr>
        <w:tc>
          <w:tcPr>
            <w:tcW w:w="2439" w:type="pct"/>
          </w:tcPr>
          <w:p w14:paraId="4450BEEB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68B90EF7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 xml:space="preserve">Total pages 共 </w:t>
            </w:r>
            <w:r w:rsidR="00A54892" w:rsidRPr="00CF5DE5">
              <w:rPr>
                <w:rFonts w:ascii="微软雅黑" w:eastAsia="微软雅黑" w:hAnsi="微软雅黑" w:hint="eastAsia"/>
              </w:rPr>
              <w:t>6</w:t>
            </w:r>
            <w:r w:rsidRPr="00CF5DE5">
              <w:rPr>
                <w:rFonts w:ascii="微软雅黑" w:eastAsia="微软雅黑" w:hAnsi="微软雅黑"/>
              </w:rPr>
              <w:t>页</w:t>
            </w:r>
          </w:p>
        </w:tc>
      </w:tr>
      <w:tr w:rsidR="003B73F1" w:rsidRPr="00CF5DE5" w14:paraId="506A7132" w14:textId="77777777" w:rsidTr="003A19B8">
        <w:trPr>
          <w:cantSplit/>
          <w:trHeight w:val="196"/>
        </w:trPr>
        <w:tc>
          <w:tcPr>
            <w:tcW w:w="2439" w:type="pct"/>
          </w:tcPr>
          <w:p w14:paraId="3253244D" w14:textId="7F41D7CB" w:rsidR="003B73F1" w:rsidRPr="00CF5DE5" w:rsidRDefault="008B0915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2561" w:type="pct"/>
            <w:vMerge/>
          </w:tcPr>
          <w:p w14:paraId="3AA4695A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E855A4A" w14:textId="77777777" w:rsidR="00897E39" w:rsidRDefault="00897E39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</w:p>
    <w:p w14:paraId="7CE59B86" w14:textId="77777777" w:rsidR="00297790" w:rsidRPr="003A19B8" w:rsidRDefault="00653251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 w:rsidRPr="003A19B8"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146732EB" wp14:editId="56192C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3AD02" id="DtsShapeName" o:spid="_x0000_s1026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</w:p>
    <w:p w14:paraId="0F8C714C" w14:textId="231206A1" w:rsidR="008E6B37" w:rsidRPr="00897E39" w:rsidRDefault="008B0915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网约车</w:t>
      </w:r>
      <w:r w:rsidR="009D246C">
        <w:rPr>
          <w:rFonts w:ascii="微软雅黑" w:eastAsia="微软雅黑" w:hAnsi="微软雅黑" w:cs="黑体" w:hint="eastAsia"/>
          <w:b/>
          <w:sz w:val="44"/>
          <w:szCs w:val="44"/>
        </w:rPr>
        <w:t>产品</w:t>
      </w:r>
      <w:r w:rsidR="00711A4A">
        <w:rPr>
          <w:rFonts w:ascii="微软雅黑" w:eastAsia="微软雅黑" w:hAnsi="微软雅黑" w:cs="黑体" w:hint="eastAsia"/>
          <w:b/>
          <w:sz w:val="44"/>
          <w:szCs w:val="44"/>
        </w:rPr>
        <w:t>软件</w:t>
      </w:r>
      <w:r w:rsidR="009D246C" w:rsidRPr="009D246C">
        <w:rPr>
          <w:rFonts w:ascii="微软雅黑" w:eastAsia="微软雅黑" w:hAnsi="微软雅黑" w:cs="黑体" w:hint="eastAsia"/>
          <w:b/>
          <w:sz w:val="44"/>
          <w:szCs w:val="44"/>
        </w:rPr>
        <w:t>测试报告</w:t>
      </w:r>
    </w:p>
    <w:p w14:paraId="19E32FC7" w14:textId="77777777" w:rsidR="003A19B8" w:rsidRDefault="003A19B8" w:rsidP="003A19B8">
      <w:pPr>
        <w:pStyle w:val="a7"/>
        <w:jc w:val="center"/>
        <w:rPr>
          <w:rFonts w:ascii="黑体" w:eastAsia="黑体" w:cs="黑体"/>
          <w:sz w:val="42"/>
          <w:szCs w:val="42"/>
        </w:rPr>
      </w:pPr>
    </w:p>
    <w:p w14:paraId="3BAC9D7D" w14:textId="77777777" w:rsidR="00897E39" w:rsidRPr="00897E39" w:rsidRDefault="00897E39" w:rsidP="00897E39"/>
    <w:p w14:paraId="6822A717" w14:textId="77777777" w:rsidR="00897E39" w:rsidRDefault="00897E39" w:rsidP="00897E39"/>
    <w:p w14:paraId="1470FFAA" w14:textId="77777777" w:rsidR="00897E39" w:rsidRPr="00897E39" w:rsidRDefault="00897E39" w:rsidP="00897E39"/>
    <w:p w14:paraId="4E0CDC39" w14:textId="77777777" w:rsidR="00297790" w:rsidRPr="003A19B8" w:rsidRDefault="00297790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897E39" w14:paraId="0CD69D96" w14:textId="77777777" w:rsidTr="00ED3EDC">
        <w:trPr>
          <w:trHeight w:val="306"/>
        </w:trPr>
        <w:tc>
          <w:tcPr>
            <w:tcW w:w="1555" w:type="dxa"/>
            <w:vAlign w:val="bottom"/>
          </w:tcPr>
          <w:p w14:paraId="5E694AC6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0866867E" w14:textId="5E308596" w:rsidR="00897E39" w:rsidRPr="0086372F" w:rsidRDefault="00972025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钟雨讯</w:t>
            </w:r>
          </w:p>
        </w:tc>
        <w:tc>
          <w:tcPr>
            <w:tcW w:w="1407" w:type="dxa"/>
            <w:vAlign w:val="bottom"/>
          </w:tcPr>
          <w:p w14:paraId="60424D37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6A990EB8" w14:textId="52CF7EC2" w:rsidR="00897E39" w:rsidRPr="0086372F" w:rsidRDefault="00972025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2021</w:t>
            </w:r>
            <w:r w:rsidR="00897E39"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7</w:t>
            </w:r>
            <w:r w:rsidR="00897E39"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21</w:t>
            </w:r>
          </w:p>
        </w:tc>
      </w:tr>
      <w:tr w:rsidR="00897E39" w14:paraId="1145486F" w14:textId="77777777" w:rsidTr="00ED3EDC">
        <w:tc>
          <w:tcPr>
            <w:tcW w:w="1555" w:type="dxa"/>
            <w:vAlign w:val="bottom"/>
          </w:tcPr>
          <w:p w14:paraId="206836D2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0BDA06" w14:textId="56D1ECE4" w:rsidR="00897E39" w:rsidRPr="0086372F" w:rsidRDefault="00972025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陈帅</w:t>
            </w:r>
          </w:p>
        </w:tc>
        <w:tc>
          <w:tcPr>
            <w:tcW w:w="1407" w:type="dxa"/>
            <w:vAlign w:val="bottom"/>
          </w:tcPr>
          <w:p w14:paraId="36B7F9D0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F76E0A" w14:textId="3035DFD5" w:rsidR="00897E39" w:rsidRPr="0086372F" w:rsidRDefault="00972025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021/7/21</w:t>
            </w:r>
          </w:p>
        </w:tc>
      </w:tr>
      <w:tr w:rsidR="00897E39" w14:paraId="6894D2D1" w14:textId="77777777" w:rsidTr="00ED3EDC">
        <w:tc>
          <w:tcPr>
            <w:tcW w:w="1555" w:type="dxa"/>
            <w:vAlign w:val="bottom"/>
          </w:tcPr>
          <w:p w14:paraId="29F872CA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586628" w14:textId="0E65D747" w:rsidR="00897E39" w:rsidRPr="0086372F" w:rsidRDefault="00972025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刘源</w:t>
            </w:r>
          </w:p>
        </w:tc>
        <w:tc>
          <w:tcPr>
            <w:tcW w:w="1407" w:type="dxa"/>
            <w:vAlign w:val="bottom"/>
          </w:tcPr>
          <w:p w14:paraId="4953DDE7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4CACC" w14:textId="3391F083" w:rsidR="00897E39" w:rsidRPr="0086372F" w:rsidRDefault="00972025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021/7/21</w:t>
            </w:r>
          </w:p>
        </w:tc>
      </w:tr>
    </w:tbl>
    <w:p w14:paraId="30688C8B" w14:textId="77777777" w:rsidR="003A19B8" w:rsidRPr="003A19B8" w:rsidRDefault="003A19B8" w:rsidP="003A19B8">
      <w:pPr>
        <w:jc w:val="center"/>
      </w:pPr>
    </w:p>
    <w:p w14:paraId="35E48A90" w14:textId="77777777" w:rsidR="00297790" w:rsidRPr="003A19B8" w:rsidRDefault="00B1219B" w:rsidP="003A19B8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r w:rsidRPr="003A19B8">
        <w:rPr>
          <w:rFonts w:ascii="微软雅黑" w:eastAsia="微软雅黑" w:hAnsi="微软雅黑" w:hint="eastAsia"/>
          <w:b/>
          <w:sz w:val="32"/>
        </w:rPr>
        <w:t>软通动力</w:t>
      </w:r>
      <w:r w:rsidR="00297790" w:rsidRPr="003A19B8">
        <w:rPr>
          <w:rFonts w:ascii="微软雅黑" w:eastAsia="微软雅黑" w:hAnsi="微软雅黑" w:hint="eastAsia"/>
          <w:b/>
          <w:sz w:val="32"/>
        </w:rPr>
        <w:t>技术</w:t>
      </w:r>
      <w:r w:rsidRPr="003A19B8">
        <w:rPr>
          <w:rFonts w:ascii="微软雅黑" w:eastAsia="微软雅黑" w:hAnsi="微软雅黑" w:hint="eastAsia"/>
          <w:b/>
          <w:sz w:val="32"/>
        </w:rPr>
        <w:t>服务</w:t>
      </w:r>
      <w:r w:rsidR="00297790" w:rsidRPr="003A19B8">
        <w:rPr>
          <w:rFonts w:ascii="微软雅黑" w:eastAsia="微软雅黑" w:hAnsi="微软雅黑" w:hint="eastAsia"/>
          <w:b/>
          <w:sz w:val="32"/>
        </w:rPr>
        <w:t>有限公司</w:t>
      </w:r>
      <w:bookmarkEnd w:id="0"/>
    </w:p>
    <w:p w14:paraId="1BA47687" w14:textId="77777777" w:rsidR="00297790" w:rsidRPr="003A19B8" w:rsidRDefault="00297790" w:rsidP="003A19B8">
      <w:pPr>
        <w:jc w:val="center"/>
        <w:rPr>
          <w:rFonts w:ascii="微软雅黑" w:eastAsia="微软雅黑" w:hAnsi="微软雅黑"/>
          <w:b/>
          <w:sz w:val="32"/>
        </w:rPr>
      </w:pPr>
      <w:r w:rsidRPr="003A19B8">
        <w:rPr>
          <w:rFonts w:ascii="微软雅黑" w:eastAsia="微软雅黑" w:hAnsi="微软雅黑" w:hint="eastAsia"/>
          <w:b/>
          <w:sz w:val="32"/>
        </w:rPr>
        <w:t>版权所有  侵权必究</w:t>
      </w:r>
    </w:p>
    <w:p w14:paraId="0F63E613" w14:textId="77777777" w:rsidR="00297790" w:rsidRPr="00CF5DE5" w:rsidRDefault="00297790" w:rsidP="00CF5DE5">
      <w:pPr>
        <w:jc w:val="center"/>
        <w:rPr>
          <w:b/>
          <w:sz w:val="24"/>
          <w:lang w:val="en-GB"/>
        </w:rPr>
      </w:pPr>
      <w:r w:rsidRPr="000C4076">
        <w:rPr>
          <w:rFonts w:ascii="Arial" w:hAnsi="Arial"/>
          <w:lang w:val="en-GB"/>
        </w:rPr>
        <w:br w:type="page"/>
      </w:r>
      <w:r w:rsidR="00D677AF" w:rsidRPr="00CF5DE5"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7730" w:type="dxa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443"/>
        <w:gridCol w:w="4085"/>
        <w:gridCol w:w="1359"/>
      </w:tblGrid>
      <w:tr w:rsidR="00D677AF" w:rsidRPr="00CF5DE5" w14:paraId="1E8F173B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E0FE4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45F04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DF757" w14:textId="77777777" w:rsidR="00D677AF" w:rsidRPr="00CF5DE5" w:rsidRDefault="00897E39" w:rsidP="00897E39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修订内容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6AB1B" w14:textId="77777777" w:rsidR="00D677AF" w:rsidRPr="00CF5DE5" w:rsidRDefault="00897E39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</w:t>
            </w:r>
            <w:r w:rsidR="00D677AF" w:rsidRPr="00CF5DE5">
              <w:rPr>
                <w:rFonts w:hint="eastAsia"/>
                <w:b/>
                <w:sz w:val="24"/>
                <w:lang w:val="en-GB"/>
              </w:rPr>
              <w:t>人</w:t>
            </w:r>
          </w:p>
        </w:tc>
      </w:tr>
      <w:tr w:rsidR="00D677AF" w:rsidRPr="00CF5DE5" w14:paraId="04428682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B05FA" w14:textId="77777777" w:rsidR="00D677AF" w:rsidRPr="00CF5DE5" w:rsidRDefault="00FD6C09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1</w:t>
            </w:r>
            <w:r w:rsidRPr="00CF5DE5">
              <w:rPr>
                <w:lang w:val="en-GB"/>
              </w:rPr>
              <w:t>.0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135F6" w14:textId="4858EF42" w:rsidR="00D677AF" w:rsidRPr="00CF5DE5" w:rsidRDefault="00972025" w:rsidP="00CF5DE5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2021</w:t>
            </w:r>
            <w:r w:rsidR="00897E39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7</w:t>
            </w:r>
            <w:r w:rsidR="00897E39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21</w:t>
            </w: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01F2B" w14:textId="77777777" w:rsidR="00D677AF" w:rsidRPr="00CF5DE5" w:rsidRDefault="006C7410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初稿</w:t>
            </w:r>
            <w:r w:rsidR="00AE1088" w:rsidRPr="00CF5DE5">
              <w:rPr>
                <w:rFonts w:hint="eastAsia"/>
                <w:lang w:val="en-GB"/>
              </w:rPr>
              <w:t>，</w:t>
            </w:r>
            <w:r w:rsidR="0078735E" w:rsidRPr="00CF5DE5">
              <w:rPr>
                <w:rFonts w:hint="eastAsia"/>
                <w:lang w:val="en-GB"/>
              </w:rPr>
              <w:t>模板制定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97C1" w14:textId="20E6620C" w:rsidR="003B3135" w:rsidRPr="00CF5DE5" w:rsidRDefault="00972025" w:rsidP="00CF5DE5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钟雨讯</w:t>
            </w:r>
          </w:p>
        </w:tc>
      </w:tr>
      <w:tr w:rsidR="00867520" w:rsidRPr="00CF5DE5" w14:paraId="4213E4EC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ECFF8" w14:textId="735743DF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D0D0D" w14:textId="3D582CF8" w:rsidR="00867520" w:rsidRPr="00CF5DE5" w:rsidRDefault="00867520" w:rsidP="00CF5DE5">
            <w:pPr>
              <w:spacing w:after="0" w:line="240" w:lineRule="auto"/>
              <w:rPr>
                <w:sz w:val="20"/>
                <w:lang w:val="en-GB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A68CB" w14:textId="03404E6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2E8A5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AD6D16" w:rsidRPr="00CF5DE5" w14:paraId="49D12FBF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2098E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53B91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FF3F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ED7FF" w14:textId="77777777" w:rsidR="00AD6D16" w:rsidRPr="00CF5DE5" w:rsidRDefault="00AD6D16" w:rsidP="00CF5DE5">
            <w:pPr>
              <w:spacing w:after="0" w:line="240" w:lineRule="auto"/>
            </w:pPr>
          </w:p>
        </w:tc>
      </w:tr>
      <w:tr w:rsidR="0003328D" w:rsidRPr="00CF5DE5" w14:paraId="522C868C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1919E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556F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40B0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C9713" w14:textId="77777777" w:rsidR="0003328D" w:rsidRPr="00CF5DE5" w:rsidRDefault="0003328D" w:rsidP="00CF5DE5">
            <w:pPr>
              <w:spacing w:after="0" w:line="240" w:lineRule="auto"/>
            </w:pPr>
          </w:p>
        </w:tc>
      </w:tr>
    </w:tbl>
    <w:p w14:paraId="1132901D" w14:textId="77777777" w:rsidR="008E6B37" w:rsidRDefault="008E6B37" w:rsidP="008E6B37">
      <w:pPr>
        <w:pStyle w:val="a3"/>
        <w:rPr>
          <w:b/>
          <w:bCs/>
        </w:rPr>
      </w:pPr>
    </w:p>
    <w:p w14:paraId="5BCF678C" w14:textId="77777777" w:rsidR="00FD6C09" w:rsidRDefault="00297790" w:rsidP="003A19B8">
      <w:pPr>
        <w:pStyle w:val="a3"/>
        <w:rPr>
          <w:rFonts w:hAnsi="宋体"/>
          <w:b/>
          <w:bCs/>
          <w:color w:val="000000" w:themeColor="text1"/>
          <w:szCs w:val="24"/>
        </w:rPr>
      </w:pPr>
      <w:r w:rsidRPr="000C4076">
        <w:rPr>
          <w:rFonts w:ascii="黑体" w:eastAsia="黑体"/>
          <w:b/>
          <w:bCs/>
          <w:sz w:val="32"/>
          <w:szCs w:val="32"/>
        </w:rPr>
        <w:br w:type="page"/>
      </w:r>
    </w:p>
    <w:p w14:paraId="3EC45CD9" w14:textId="77777777" w:rsidR="00CF5DE5" w:rsidRDefault="00FD6C09" w:rsidP="00CF5DE5">
      <w:pPr>
        <w:rPr>
          <w:rFonts w:hAnsi="宋体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0E2AB565" w14:textId="77777777" w:rsidR="003A19B8" w:rsidRPr="00CF5DE5" w:rsidRDefault="003A19B8" w:rsidP="00CF5DE5">
          <w:pPr>
            <w:jc w:val="center"/>
            <w:rPr>
              <w:rFonts w:ascii="微软雅黑" w:eastAsia="微软雅黑" w:hAnsi="微软雅黑"/>
              <w:b/>
              <w:sz w:val="36"/>
            </w:rPr>
          </w:pPr>
          <w:r w:rsidRPr="00CF5DE5"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177D9EE3" w14:textId="77777777" w:rsidR="009D246C" w:rsidRDefault="003A19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18259" w:history="1">
            <w:r w:rsidR="009D246C" w:rsidRPr="00846868">
              <w:rPr>
                <w:rStyle w:val="af"/>
                <w:noProof/>
              </w:rPr>
              <w:t>1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文档信息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_Toc500518259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4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494530F9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60" w:history="1">
            <w:r w:rsidR="009D246C" w:rsidRPr="00846868">
              <w:rPr>
                <w:rStyle w:val="af"/>
                <w:noProof/>
              </w:rPr>
              <w:t>1.1.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核实文档版本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_Toc500518260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4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7E74975F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61" w:history="1">
            <w:r w:rsidR="009D246C" w:rsidRPr="00846868">
              <w:rPr>
                <w:rStyle w:val="af"/>
                <w:noProof/>
              </w:rPr>
              <w:t>1.2.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分发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_Toc500518261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4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59E00C53" w14:textId="77777777" w:rsidR="009D246C" w:rsidRDefault="008C24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8262" w:history="1">
            <w:r w:rsidR="009D246C" w:rsidRPr="00846868">
              <w:rPr>
                <w:rStyle w:val="af"/>
                <w:noProof/>
              </w:rPr>
              <w:t>2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引言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_Toc500518262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4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0345ACE4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63" w:history="1">
            <w:r w:rsidR="009D246C" w:rsidRPr="00846868">
              <w:rPr>
                <w:rStyle w:val="af"/>
                <w:noProof/>
              </w:rPr>
              <w:t>2.1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编写目的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_Toc500518263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4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2306470D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64" w:history="1">
            <w:r w:rsidR="009D246C" w:rsidRPr="00846868">
              <w:rPr>
                <w:rStyle w:val="af"/>
                <w:noProof/>
              </w:rPr>
              <w:t>2.2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项目背景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_Toc500518264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4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42E0753F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65" w:history="1">
            <w:r w:rsidR="009D246C" w:rsidRPr="00846868">
              <w:rPr>
                <w:rStyle w:val="af"/>
                <w:noProof/>
              </w:rPr>
              <w:t>2.3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定义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_Toc500518265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4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37FED338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66" w:history="1">
            <w:r w:rsidR="009D246C" w:rsidRPr="00846868">
              <w:rPr>
                <w:rStyle w:val="af"/>
                <w:noProof/>
              </w:rPr>
              <w:t>2.4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参考资料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_Toc500518266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4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45F9E34F" w14:textId="77777777" w:rsidR="009D246C" w:rsidRDefault="008C24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8267" w:history="1">
            <w:r w:rsidR="009D246C" w:rsidRPr="00846868">
              <w:rPr>
                <w:rStyle w:val="af"/>
                <w:noProof/>
              </w:rPr>
              <w:t>3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测试计划执行情况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_Toc500518267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5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1E9230FB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68" w:history="1">
            <w:r w:rsidR="009D246C" w:rsidRPr="00846868">
              <w:rPr>
                <w:rStyle w:val="af"/>
                <w:noProof/>
              </w:rPr>
              <w:t>3.1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测试项目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_Toc500518268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5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696DDA82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69" w:history="1">
            <w:r w:rsidR="009D246C" w:rsidRPr="00846868">
              <w:rPr>
                <w:rStyle w:val="af"/>
                <w:noProof/>
              </w:rPr>
              <w:t>3.2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测试结果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_Toc500518269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5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36649873" w14:textId="77777777" w:rsidR="009D246C" w:rsidRDefault="008C24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8270" w:history="1">
            <w:r w:rsidR="009D246C" w:rsidRPr="00846868">
              <w:rPr>
                <w:rStyle w:val="af"/>
                <w:noProof/>
              </w:rPr>
              <w:t>4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软件需求测试结论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_Toc500518270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5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4C394AD8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71" w:history="1">
            <w:r w:rsidR="009D246C" w:rsidRPr="00846868">
              <w:rPr>
                <w:rStyle w:val="af"/>
                <w:noProof/>
              </w:rPr>
              <w:t>4.1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软件能力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_Toc500518271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5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4CF91CDB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72" w:history="1">
            <w:r w:rsidR="009D246C" w:rsidRPr="00846868">
              <w:rPr>
                <w:rStyle w:val="af"/>
                <w:noProof/>
              </w:rPr>
              <w:t>4.2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缺陷和限制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_Toc500518272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5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0BD4D5FA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73" w:history="1">
            <w:r w:rsidR="009D246C" w:rsidRPr="00846868">
              <w:rPr>
                <w:rStyle w:val="af"/>
                <w:noProof/>
              </w:rPr>
              <w:t>4.3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建议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_Toc500518273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5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7F21982E" w14:textId="77777777" w:rsidR="009D246C" w:rsidRDefault="008C24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0518274" w:history="1">
            <w:r w:rsidR="009D246C" w:rsidRPr="00846868">
              <w:rPr>
                <w:rStyle w:val="af"/>
                <w:noProof/>
              </w:rPr>
              <w:t>4.4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测试结论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_Toc500518274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5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46D81E09" w14:textId="77777777" w:rsidR="009D246C" w:rsidRDefault="008C24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8275" w:history="1">
            <w:r w:rsidR="009D246C" w:rsidRPr="00846868">
              <w:rPr>
                <w:rStyle w:val="af"/>
                <w:noProof/>
              </w:rPr>
              <w:t>5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词条解释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_Toc500518275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5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6C052CE3" w14:textId="77777777" w:rsidR="009D246C" w:rsidRDefault="008C24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0518276" w:history="1">
            <w:r w:rsidR="009D246C" w:rsidRPr="00846868">
              <w:rPr>
                <w:rStyle w:val="af"/>
                <w:noProof/>
              </w:rPr>
              <w:t>6</w:t>
            </w:r>
            <w:r w:rsidR="009D246C">
              <w:rPr>
                <w:noProof/>
                <w:kern w:val="2"/>
                <w:sz w:val="21"/>
              </w:rPr>
              <w:tab/>
            </w:r>
            <w:r w:rsidR="009D246C" w:rsidRPr="00846868">
              <w:rPr>
                <w:rStyle w:val="af"/>
                <w:rFonts w:hint="eastAsia"/>
                <w:noProof/>
              </w:rPr>
              <w:t>参考文献</w:t>
            </w:r>
            <w:r w:rsidR="009D246C">
              <w:rPr>
                <w:noProof/>
                <w:webHidden/>
              </w:rPr>
              <w:tab/>
            </w:r>
            <w:r w:rsidR="009D246C">
              <w:rPr>
                <w:noProof/>
                <w:webHidden/>
              </w:rPr>
              <w:fldChar w:fldCharType="begin"/>
            </w:r>
            <w:r w:rsidR="009D246C">
              <w:rPr>
                <w:noProof/>
                <w:webHidden/>
              </w:rPr>
              <w:instrText xml:space="preserve"> PAGEREF _Toc500518276 \h </w:instrText>
            </w:r>
            <w:r w:rsidR="009D246C">
              <w:rPr>
                <w:noProof/>
                <w:webHidden/>
              </w:rPr>
            </w:r>
            <w:r w:rsidR="009D246C">
              <w:rPr>
                <w:noProof/>
                <w:webHidden/>
              </w:rPr>
              <w:fldChar w:fldCharType="separate"/>
            </w:r>
            <w:r w:rsidR="009D246C">
              <w:rPr>
                <w:noProof/>
                <w:webHidden/>
              </w:rPr>
              <w:t>6</w:t>
            </w:r>
            <w:r w:rsidR="009D246C">
              <w:rPr>
                <w:noProof/>
                <w:webHidden/>
              </w:rPr>
              <w:fldChar w:fldCharType="end"/>
            </w:r>
          </w:hyperlink>
        </w:p>
        <w:p w14:paraId="1D97F6B4" w14:textId="77777777" w:rsidR="003A19B8" w:rsidRDefault="003A19B8">
          <w:r>
            <w:rPr>
              <w:b/>
              <w:bCs/>
              <w:lang w:val="zh-CN"/>
            </w:rPr>
            <w:fldChar w:fldCharType="end"/>
          </w:r>
        </w:p>
      </w:sdtContent>
    </w:sdt>
    <w:p w14:paraId="69E02324" w14:textId="77777777" w:rsidR="003A19B8" w:rsidRDefault="003A19B8">
      <w:r>
        <w:br w:type="page"/>
      </w:r>
    </w:p>
    <w:p w14:paraId="56B10E6B" w14:textId="77777777" w:rsidR="00DF05D8" w:rsidRPr="00867520" w:rsidRDefault="00DF05D8" w:rsidP="00867520"/>
    <w:p w14:paraId="6182FFC0" w14:textId="77777777" w:rsidR="00FD6C09" w:rsidRPr="00867520" w:rsidRDefault="009D246C" w:rsidP="00867520">
      <w:pPr>
        <w:pStyle w:val="1"/>
      </w:pPr>
      <w:bookmarkStart w:id="1" w:name="_Toc500518259"/>
      <w:r>
        <w:rPr>
          <w:rFonts w:hint="eastAsia"/>
        </w:rPr>
        <w:t>文档信息</w:t>
      </w:r>
      <w:bookmarkEnd w:id="1"/>
    </w:p>
    <w:p w14:paraId="799A63A1" w14:textId="77777777" w:rsidR="00FD6C09" w:rsidRDefault="009D246C" w:rsidP="00FD6C09">
      <w:pPr>
        <w:pStyle w:val="2"/>
        <w:numPr>
          <w:ilvl w:val="1"/>
          <w:numId w:val="9"/>
        </w:numPr>
      </w:pPr>
      <w:bookmarkStart w:id="2" w:name="_Toc500518260"/>
      <w:r>
        <w:rPr>
          <w:rFonts w:hint="eastAsia"/>
        </w:rPr>
        <w:t>核实</w:t>
      </w:r>
      <w:r>
        <w:t>文档版本</w:t>
      </w:r>
      <w:bookmarkEnd w:id="2"/>
    </w:p>
    <w:p w14:paraId="22708DEC" w14:textId="615989E2" w:rsidR="00972025" w:rsidRPr="00972025" w:rsidRDefault="00972025" w:rsidP="009D246C">
      <w:pPr>
        <w:rPr>
          <w:rFonts w:hint="eastAsia"/>
          <w:iCs/>
          <w:color w:val="C4BC96" w:themeColor="background2" w:themeShade="BF"/>
          <w:sz w:val="32"/>
          <w:szCs w:val="32"/>
        </w:rPr>
      </w:pPr>
      <w:r>
        <w:rPr>
          <w:rFonts w:hint="eastAsia"/>
        </w:rPr>
        <w:t>当前版本为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，该版本支持用户注册和登录，同时也支持用户注册后在申请成为司机接单，不仅加入及时打车和预约乘车的功能，还能完成支付和评价，以及后续对用户的优惠和司机的补贴。</w:t>
      </w:r>
    </w:p>
    <w:p w14:paraId="4C11BA4A" w14:textId="77777777" w:rsidR="00FD6C09" w:rsidRDefault="009D246C" w:rsidP="00FD6C09">
      <w:pPr>
        <w:pStyle w:val="2"/>
        <w:numPr>
          <w:ilvl w:val="1"/>
          <w:numId w:val="9"/>
        </w:numPr>
      </w:pPr>
      <w:bookmarkStart w:id="3" w:name="_Toc500518261"/>
      <w:r>
        <w:rPr>
          <w:rFonts w:hint="eastAsia"/>
        </w:rPr>
        <w:t>分发</w:t>
      </w:r>
      <w:bookmarkEnd w:id="3"/>
    </w:p>
    <w:p w14:paraId="2CD8C34D" w14:textId="15345788" w:rsidR="00972025" w:rsidRPr="009D246C" w:rsidRDefault="00972025" w:rsidP="009D246C">
      <w:pPr>
        <w:rPr>
          <w:rFonts w:hint="eastAsia"/>
          <w:i/>
          <w:color w:val="C4BC96" w:themeColor="background2" w:themeShade="BF"/>
        </w:rPr>
      </w:pPr>
      <w:r>
        <w:rPr>
          <w:rFonts w:hint="eastAsia"/>
        </w:rPr>
        <w:t>默认分发给湖北大学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届软通动力实习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组</w:t>
      </w:r>
      <w:r w:rsidR="002B24C2">
        <w:rPr>
          <w:rFonts w:hint="eastAsia"/>
        </w:rPr>
        <w:t>。</w:t>
      </w:r>
    </w:p>
    <w:p w14:paraId="17C8D898" w14:textId="77777777" w:rsidR="008E6B37" w:rsidRDefault="009D246C" w:rsidP="003A19B8">
      <w:pPr>
        <w:pStyle w:val="1"/>
      </w:pPr>
      <w:bookmarkStart w:id="4" w:name="_Toc500518262"/>
      <w:r>
        <w:rPr>
          <w:rFonts w:hint="eastAsia"/>
        </w:rPr>
        <w:t>引言</w:t>
      </w:r>
      <w:bookmarkEnd w:id="4"/>
    </w:p>
    <w:p w14:paraId="0F2A10BE" w14:textId="77777777" w:rsidR="003A19B8" w:rsidRDefault="009D246C" w:rsidP="003A19B8">
      <w:pPr>
        <w:pStyle w:val="2"/>
      </w:pPr>
      <w:bookmarkStart w:id="5" w:name="_Toc20469068"/>
      <w:bookmarkStart w:id="6" w:name="_Toc486543737"/>
      <w:bookmarkStart w:id="7" w:name="_Toc500518263"/>
      <w:r>
        <w:rPr>
          <w:rFonts w:hint="eastAsia"/>
        </w:rPr>
        <w:t>编写目的</w:t>
      </w:r>
      <w:bookmarkEnd w:id="5"/>
      <w:bookmarkEnd w:id="6"/>
      <w:bookmarkEnd w:id="7"/>
    </w:p>
    <w:p w14:paraId="0EB7196A" w14:textId="34EC2FD2" w:rsidR="00972025" w:rsidRPr="00972025" w:rsidRDefault="00972025" w:rsidP="00972025">
      <w:pPr>
        <w:rPr>
          <w:iCs/>
        </w:rPr>
      </w:pPr>
      <w:r>
        <w:rPr>
          <w:rFonts w:hint="eastAsia"/>
        </w:rPr>
        <w:t>对网约车</w:t>
      </w:r>
      <w:r w:rsidRPr="00972025">
        <w:rPr>
          <w:rFonts w:hint="eastAsia"/>
          <w:iCs/>
        </w:rPr>
        <w:t>需求进行功能测试，检验是否达到了需求文档要求的功能，软件功能是否正确。</w:t>
      </w:r>
    </w:p>
    <w:p w14:paraId="263A9498" w14:textId="2156B3D4" w:rsidR="00972025" w:rsidRPr="00972025" w:rsidRDefault="00972025" w:rsidP="009D246C">
      <w:pPr>
        <w:rPr>
          <w:rFonts w:hint="eastAsia"/>
          <w:i/>
          <w:color w:val="C4BC96" w:themeColor="background2" w:themeShade="BF"/>
        </w:rPr>
      </w:pPr>
    </w:p>
    <w:p w14:paraId="7F0B62C9" w14:textId="77777777" w:rsidR="003A19B8" w:rsidRDefault="009D246C" w:rsidP="009D246C">
      <w:pPr>
        <w:pStyle w:val="2"/>
      </w:pPr>
      <w:bookmarkStart w:id="8" w:name="_Toc500518264"/>
      <w:r>
        <w:rPr>
          <w:rFonts w:hint="eastAsia"/>
        </w:rPr>
        <w:t>项目背景</w:t>
      </w:r>
      <w:bookmarkEnd w:id="8"/>
    </w:p>
    <w:p w14:paraId="72D9AA62" w14:textId="63F35637" w:rsidR="009D246C" w:rsidRDefault="009D246C" w:rsidP="009D246C">
      <w:r w:rsidRPr="009D246C">
        <w:rPr>
          <w:rFonts w:hint="eastAsia"/>
        </w:rPr>
        <w:t>说明项目的来源、委托单位及主管部门。</w:t>
      </w:r>
    </w:p>
    <w:p w14:paraId="093F6E66" w14:textId="096C09A2" w:rsidR="00972025" w:rsidRPr="009D246C" w:rsidRDefault="00972025" w:rsidP="009D246C">
      <w:pPr>
        <w:rPr>
          <w:rFonts w:hint="eastAsia"/>
        </w:rPr>
      </w:pPr>
      <w:r>
        <w:rPr>
          <w:rFonts w:hint="eastAsia"/>
        </w:rPr>
        <w:t>项目的灵感来源于当前火热的网约车服务，不仅能保护环境资源还可以合理使用社会资源，受委托于</w:t>
      </w:r>
      <w:r w:rsidR="003327F1">
        <w:rPr>
          <w:rFonts w:hint="eastAsia"/>
        </w:rPr>
        <w:t>湖北大学</w:t>
      </w:r>
      <w:r w:rsidR="003327F1">
        <w:t>2022</w:t>
      </w:r>
      <w:r w:rsidR="003327F1">
        <w:rPr>
          <w:rFonts w:hint="eastAsia"/>
        </w:rPr>
        <w:t>届软通动力实习。</w:t>
      </w:r>
    </w:p>
    <w:p w14:paraId="236A6B10" w14:textId="77777777" w:rsidR="009D246C" w:rsidRDefault="009D246C" w:rsidP="009D246C">
      <w:pPr>
        <w:pStyle w:val="2"/>
      </w:pPr>
      <w:bookmarkStart w:id="9" w:name="_Toc500518265"/>
      <w:r>
        <w:rPr>
          <w:rFonts w:hint="eastAsia"/>
        </w:rPr>
        <w:t>定义</w:t>
      </w:r>
      <w:bookmarkEnd w:id="9"/>
    </w:p>
    <w:p w14:paraId="449A0939" w14:textId="4300EA96" w:rsidR="009D246C" w:rsidRPr="009D246C" w:rsidRDefault="002B24C2" w:rsidP="009D246C">
      <w:pPr>
        <w:rPr>
          <w:i/>
          <w:color w:val="C4BC96" w:themeColor="background2" w:themeShade="BF"/>
        </w:rPr>
      </w:pPr>
      <w:r>
        <w:rPr>
          <w:rFonts w:hint="eastAsia"/>
        </w:rPr>
        <w:t>无。</w:t>
      </w:r>
    </w:p>
    <w:p w14:paraId="6460A353" w14:textId="77777777" w:rsidR="009D246C" w:rsidRDefault="009D246C" w:rsidP="009D246C">
      <w:pPr>
        <w:pStyle w:val="2"/>
      </w:pPr>
      <w:bookmarkStart w:id="10" w:name="_Toc500518266"/>
      <w:r>
        <w:rPr>
          <w:rFonts w:hint="eastAsia"/>
        </w:rPr>
        <w:t>参考资料</w:t>
      </w:r>
      <w:bookmarkEnd w:id="10"/>
    </w:p>
    <w:p w14:paraId="2E9F4FE2" w14:textId="2202CB7D" w:rsidR="003327F1" w:rsidRDefault="003327F1" w:rsidP="009D246C">
      <w:pPr>
        <w:rPr>
          <w:iCs/>
        </w:rPr>
      </w:pPr>
      <w:r>
        <w:rPr>
          <w:rFonts w:hint="eastAsia"/>
          <w:iCs/>
        </w:rPr>
        <w:t>网约车项目</w:t>
      </w:r>
      <w:r w:rsidRPr="003327F1">
        <w:rPr>
          <w:rFonts w:hint="eastAsia"/>
          <w:iCs/>
        </w:rPr>
        <w:t>需求规格说明书</w:t>
      </w:r>
      <w:r>
        <w:rPr>
          <w:rFonts w:hint="eastAsia"/>
          <w:iCs/>
        </w:rPr>
        <w:t>……陈帅、陈欣瑶</w:t>
      </w:r>
    </w:p>
    <w:p w14:paraId="60453693" w14:textId="3BE5574C" w:rsidR="003327F1" w:rsidRPr="003327F1" w:rsidRDefault="003327F1" w:rsidP="009D246C">
      <w:pPr>
        <w:rPr>
          <w:rFonts w:hint="eastAsia"/>
          <w:iCs/>
        </w:rPr>
      </w:pPr>
      <w:r>
        <w:rPr>
          <w:rFonts w:hint="eastAsia"/>
          <w:iCs/>
        </w:rPr>
        <w:t>网约车项目设计说明书……陈帅</w:t>
      </w:r>
    </w:p>
    <w:p w14:paraId="4DC79DE7" w14:textId="77777777" w:rsidR="003A19B8" w:rsidRDefault="009D246C" w:rsidP="003A19B8">
      <w:pPr>
        <w:pStyle w:val="1"/>
      </w:pPr>
      <w:bookmarkStart w:id="11" w:name="_Toc500518267"/>
      <w:r>
        <w:rPr>
          <w:rFonts w:hint="eastAsia"/>
        </w:rPr>
        <w:lastRenderedPageBreak/>
        <w:t>测试计划</w:t>
      </w:r>
      <w:r>
        <w:t>执行情况</w:t>
      </w:r>
      <w:bookmarkEnd w:id="11"/>
    </w:p>
    <w:p w14:paraId="7E01882C" w14:textId="6852E449" w:rsidR="009D246C" w:rsidRDefault="009D246C" w:rsidP="009D246C">
      <w:pPr>
        <w:pStyle w:val="2"/>
      </w:pPr>
      <w:bookmarkStart w:id="12" w:name="_Toc500518268"/>
      <w:r>
        <w:rPr>
          <w:rFonts w:hint="eastAsia"/>
        </w:rPr>
        <w:t>测试项目</w:t>
      </w:r>
      <w:bookmarkEnd w:id="12"/>
    </w:p>
    <w:p w14:paraId="4F0CB104" w14:textId="7FC076CB" w:rsidR="003327F1" w:rsidRDefault="003327F1" w:rsidP="003327F1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注册</w:t>
      </w:r>
    </w:p>
    <w:p w14:paraId="159A5929" w14:textId="5D8103B1" w:rsidR="003327F1" w:rsidRDefault="003327F1" w:rsidP="003327F1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登录</w:t>
      </w:r>
    </w:p>
    <w:p w14:paraId="397790EA" w14:textId="31E61963" w:rsidR="003327F1" w:rsidRDefault="003327F1" w:rsidP="003327F1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即时呼叫</w:t>
      </w:r>
    </w:p>
    <w:p w14:paraId="6368AB67" w14:textId="0F0CD90D" w:rsidR="003327F1" w:rsidRDefault="003327F1" w:rsidP="003327F1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预约服务</w:t>
      </w:r>
    </w:p>
    <w:p w14:paraId="7AEF76B3" w14:textId="0126F529" w:rsidR="00E304D4" w:rsidRDefault="00E304D4" w:rsidP="003327F1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上下车</w:t>
      </w:r>
    </w:p>
    <w:p w14:paraId="305D921F" w14:textId="3EA3FB7D" w:rsidR="003327F1" w:rsidRDefault="003327F1" w:rsidP="003327F1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支付</w:t>
      </w:r>
    </w:p>
    <w:p w14:paraId="33F3C5D3" w14:textId="1B31B6E1" w:rsidR="003327F1" w:rsidRDefault="003327F1" w:rsidP="003327F1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评价</w:t>
      </w:r>
    </w:p>
    <w:p w14:paraId="5C37EE86" w14:textId="77777777" w:rsidR="003327F1" w:rsidRPr="003327F1" w:rsidRDefault="003327F1" w:rsidP="003327F1">
      <w:pPr>
        <w:rPr>
          <w:rFonts w:hint="eastAsia"/>
        </w:rPr>
      </w:pPr>
    </w:p>
    <w:p w14:paraId="1BD1F759" w14:textId="5D419A5F" w:rsidR="009D246C" w:rsidRDefault="009D246C" w:rsidP="009D246C">
      <w:pPr>
        <w:pStyle w:val="2"/>
      </w:pPr>
      <w:bookmarkStart w:id="13" w:name="_Toc500518269"/>
      <w:r>
        <w:rPr>
          <w:rFonts w:hint="eastAsia"/>
        </w:rPr>
        <w:t>测试结果</w:t>
      </w:r>
      <w:bookmarkEnd w:id="13"/>
    </w:p>
    <w:p w14:paraId="38CC170A" w14:textId="4207E17C" w:rsidR="003327F1" w:rsidRDefault="00A773DC" w:rsidP="00A773DC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注册</w:t>
      </w:r>
    </w:p>
    <w:p w14:paraId="436233D4" w14:textId="0E28CB5D" w:rsidR="00A773DC" w:rsidRDefault="00A773DC" w:rsidP="00A773DC">
      <w:pPr>
        <w:pStyle w:val="af0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AC649AD" wp14:editId="04E0B391">
            <wp:extent cx="3271680" cy="35128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791" cy="35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3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9DBB7D" wp14:editId="062E9E54">
            <wp:extent cx="1249788" cy="108975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57B2" w14:textId="43719034" w:rsidR="00A773DC" w:rsidRDefault="00A773DC" w:rsidP="00A773DC">
      <w:pPr>
        <w:pStyle w:val="af0"/>
        <w:numPr>
          <w:ilvl w:val="0"/>
          <w:numId w:val="26"/>
        </w:numPr>
        <w:ind w:firstLineChars="0"/>
      </w:pPr>
      <w:r>
        <w:rPr>
          <w:rFonts w:hint="eastAsia"/>
          <w:noProof/>
        </w:rPr>
        <w:t>登录</w:t>
      </w:r>
    </w:p>
    <w:p w14:paraId="76B5E2AB" w14:textId="49AFA9B4" w:rsidR="00A773DC" w:rsidRDefault="00A773DC" w:rsidP="00A773DC">
      <w:pPr>
        <w:pStyle w:val="af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1516A7A" wp14:editId="6B42B43E">
            <wp:extent cx="2987040" cy="32072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394" cy="32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318F" w14:textId="6885533C" w:rsidR="00A773DC" w:rsidRDefault="00A773DC" w:rsidP="00A773DC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2DC23BD4" wp14:editId="0F7DFFEC">
            <wp:extent cx="1249788" cy="108975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20BA" w14:textId="25043F98" w:rsidR="00A773DC" w:rsidRDefault="00A773DC" w:rsidP="00A773DC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即时呼叫</w:t>
      </w:r>
    </w:p>
    <w:p w14:paraId="2F0869E9" w14:textId="27FE1C9E" w:rsidR="00A773DC" w:rsidRDefault="00A773DC" w:rsidP="00A773DC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6701CAE8" wp14:editId="4AD225A9">
            <wp:extent cx="5274310" cy="28257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FA99606" w14:textId="3B557A66" w:rsidR="00A773DC" w:rsidRDefault="00A773DC" w:rsidP="00A773DC">
      <w:pPr>
        <w:pStyle w:val="af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5D2714" wp14:editId="09B10BD3">
            <wp:extent cx="2278577" cy="1097375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61C9" w14:textId="748D91B9" w:rsidR="00E304D4" w:rsidRDefault="00E304D4" w:rsidP="00E304D4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预约乘车</w:t>
      </w:r>
    </w:p>
    <w:p w14:paraId="761C577F" w14:textId="411D3C21" w:rsidR="00E304D4" w:rsidRDefault="00E304D4" w:rsidP="00E304D4">
      <w:pPr>
        <w:pStyle w:val="af0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417F44" wp14:editId="08A2E999">
            <wp:extent cx="3520072" cy="377952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179" cy="37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89F53" wp14:editId="0F24E4C2">
            <wp:extent cx="2507197" cy="1097375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6C14" w14:textId="77777777" w:rsidR="00E304D4" w:rsidRDefault="00E304D4" w:rsidP="00A773DC">
      <w:pPr>
        <w:pStyle w:val="af0"/>
        <w:ind w:left="360" w:firstLineChars="0" w:firstLine="0"/>
      </w:pPr>
    </w:p>
    <w:p w14:paraId="048A6AC5" w14:textId="77777777" w:rsidR="00E304D4" w:rsidRDefault="00E304D4" w:rsidP="00A773DC">
      <w:pPr>
        <w:pStyle w:val="af0"/>
        <w:ind w:left="360" w:firstLineChars="0" w:firstLine="0"/>
      </w:pPr>
    </w:p>
    <w:p w14:paraId="15E6F9DE" w14:textId="77777777" w:rsidR="00E304D4" w:rsidRDefault="00E304D4" w:rsidP="00A773DC">
      <w:pPr>
        <w:pStyle w:val="af0"/>
        <w:ind w:left="360" w:firstLineChars="0" w:firstLine="0"/>
        <w:rPr>
          <w:noProof/>
        </w:rPr>
      </w:pPr>
    </w:p>
    <w:p w14:paraId="4ECB7EE3" w14:textId="74983A98" w:rsidR="00E304D4" w:rsidRDefault="00E304D4" w:rsidP="00E304D4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上下车</w:t>
      </w:r>
    </w:p>
    <w:p w14:paraId="06162CC0" w14:textId="590C7AAF" w:rsidR="00A773DC" w:rsidRDefault="00A773DC" w:rsidP="00A773DC">
      <w:pPr>
        <w:pStyle w:val="af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452708" wp14:editId="66746C6E">
            <wp:extent cx="5274310" cy="28136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BACA" w14:textId="0C329CD7" w:rsidR="00A773DC" w:rsidRDefault="00A773DC" w:rsidP="00A773DC">
      <w:pPr>
        <w:pStyle w:val="af0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6E142F" wp14:editId="4E981ED7">
            <wp:extent cx="5274310" cy="28289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EDE9" w14:textId="4E97D89F" w:rsidR="00A773DC" w:rsidRDefault="00A773DC" w:rsidP="00A773DC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1FDB3337" wp14:editId="37488246">
            <wp:extent cx="3574090" cy="1097375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247B" w14:textId="60AA4405" w:rsidR="00E304D4" w:rsidRDefault="00E304D4" w:rsidP="00A773DC">
      <w:pPr>
        <w:pStyle w:val="af0"/>
        <w:ind w:left="360" w:firstLineChars="0" w:firstLine="0"/>
      </w:pPr>
    </w:p>
    <w:p w14:paraId="7F005CA3" w14:textId="4BEEDDD6" w:rsidR="00E304D4" w:rsidRDefault="00E304D4" w:rsidP="00A773DC">
      <w:pPr>
        <w:pStyle w:val="af0"/>
        <w:ind w:left="360" w:firstLineChars="0" w:firstLine="0"/>
      </w:pPr>
    </w:p>
    <w:p w14:paraId="25C14811" w14:textId="02F6682E" w:rsidR="00E304D4" w:rsidRDefault="00E304D4" w:rsidP="00A773DC">
      <w:pPr>
        <w:pStyle w:val="af0"/>
        <w:ind w:left="360" w:firstLineChars="0" w:firstLine="0"/>
      </w:pPr>
    </w:p>
    <w:p w14:paraId="4207626F" w14:textId="3665986A" w:rsidR="00E304D4" w:rsidRDefault="00E304D4" w:rsidP="00E304D4">
      <w:pPr>
        <w:pStyle w:val="af0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支付</w:t>
      </w:r>
    </w:p>
    <w:p w14:paraId="55247D82" w14:textId="7294EC8D" w:rsidR="00E304D4" w:rsidRDefault="00E304D4" w:rsidP="00A773DC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51A0313D" wp14:editId="1188DD60">
            <wp:extent cx="2831671" cy="3040380"/>
            <wp:effectExtent l="0" t="0" r="698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9395" cy="305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08DED" wp14:editId="341198BC">
            <wp:extent cx="1249788" cy="1097375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D974" w14:textId="6AD2D464" w:rsidR="00E304D4" w:rsidRDefault="00E304D4" w:rsidP="00E304D4">
      <w:pPr>
        <w:pStyle w:val="af0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评价</w:t>
      </w:r>
    </w:p>
    <w:p w14:paraId="7330EA9C" w14:textId="77777777" w:rsidR="00E304D4" w:rsidRDefault="00E304D4" w:rsidP="00A773DC">
      <w:pPr>
        <w:pStyle w:val="af0"/>
        <w:ind w:left="360" w:firstLineChars="0" w:firstLine="0"/>
        <w:rPr>
          <w:rFonts w:hint="eastAsia"/>
        </w:rPr>
      </w:pPr>
    </w:p>
    <w:p w14:paraId="2B7F497E" w14:textId="6E6993AB" w:rsidR="00E304D4" w:rsidRDefault="00E304D4" w:rsidP="00A773DC">
      <w:pPr>
        <w:pStyle w:val="af0"/>
        <w:ind w:left="360" w:firstLineChars="0" w:firstLine="0"/>
      </w:pPr>
      <w:r w:rsidRPr="00E304D4">
        <w:drawing>
          <wp:inline distT="0" distB="0" distL="0" distR="0" wp14:anchorId="62BCAE9A" wp14:editId="7C6EF367">
            <wp:extent cx="2732312" cy="2933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004" cy="29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2F9AF" wp14:editId="0141A471">
            <wp:extent cx="2278577" cy="1097375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35A" w14:textId="77777777" w:rsidR="00E304D4" w:rsidRPr="003327F1" w:rsidRDefault="00E304D4" w:rsidP="00A773DC">
      <w:pPr>
        <w:pStyle w:val="af0"/>
        <w:ind w:left="360" w:firstLineChars="0" w:firstLine="0"/>
        <w:rPr>
          <w:rFonts w:hint="eastAsia"/>
        </w:rPr>
      </w:pPr>
    </w:p>
    <w:p w14:paraId="610AD271" w14:textId="77777777" w:rsidR="009D246C" w:rsidRDefault="009D246C" w:rsidP="009D246C">
      <w:pPr>
        <w:pStyle w:val="1"/>
      </w:pPr>
      <w:bookmarkStart w:id="14" w:name="_Toc500518270"/>
      <w:r w:rsidRPr="009D246C">
        <w:rPr>
          <w:rFonts w:hint="eastAsia"/>
        </w:rPr>
        <w:lastRenderedPageBreak/>
        <w:t>软件需求测试结论</w:t>
      </w:r>
      <w:bookmarkEnd w:id="14"/>
    </w:p>
    <w:p w14:paraId="42162E81" w14:textId="0FD3C045" w:rsidR="009D246C" w:rsidRPr="00E304D4" w:rsidRDefault="009D246C" w:rsidP="00E304D4">
      <w:pPr>
        <w:pStyle w:val="2"/>
        <w:keepLines w:val="0"/>
        <w:tabs>
          <w:tab w:val="num" w:pos="360"/>
          <w:tab w:val="left" w:pos="540"/>
        </w:tabs>
        <w:spacing w:after="60" w:line="240" w:lineRule="auto"/>
        <w:ind w:left="360" w:hanging="360"/>
        <w:rPr>
          <w:rFonts w:hint="eastAsia"/>
        </w:rPr>
      </w:pPr>
      <w:bookmarkStart w:id="15" w:name="_Toc20469078"/>
      <w:bookmarkStart w:id="16" w:name="_Toc486543745"/>
      <w:bookmarkStart w:id="17" w:name="_Toc500518271"/>
      <w:r w:rsidRPr="003957CB">
        <w:rPr>
          <w:rFonts w:hint="eastAsia"/>
        </w:rPr>
        <w:t>软件能力</w:t>
      </w:r>
      <w:bookmarkEnd w:id="15"/>
      <w:bookmarkEnd w:id="16"/>
      <w:bookmarkEnd w:id="17"/>
    </w:p>
    <w:p w14:paraId="5783B33B" w14:textId="140ECA7C" w:rsidR="00E304D4" w:rsidRPr="009D246C" w:rsidRDefault="00E304D4" w:rsidP="009D246C">
      <w:pPr>
        <w:ind w:firstLine="420"/>
        <w:rPr>
          <w:rFonts w:hint="eastAsia"/>
          <w:i/>
          <w:color w:val="C4BC96" w:themeColor="background2" w:themeShade="BF"/>
        </w:rPr>
      </w:pPr>
      <w:r>
        <w:rPr>
          <w:rFonts w:hint="eastAsia"/>
        </w:rPr>
        <w:t>满足网约车需求对系统能力的基本需求</w:t>
      </w:r>
      <w:r w:rsidR="002B24C2">
        <w:rPr>
          <w:rFonts w:hint="eastAsia"/>
        </w:rPr>
        <w:t>。</w:t>
      </w:r>
    </w:p>
    <w:p w14:paraId="6802D09F" w14:textId="77777777" w:rsidR="009D246C" w:rsidRDefault="009D246C" w:rsidP="009D246C">
      <w:pPr>
        <w:pStyle w:val="2"/>
        <w:keepLines w:val="0"/>
        <w:tabs>
          <w:tab w:val="num" w:pos="360"/>
          <w:tab w:val="left" w:pos="540"/>
        </w:tabs>
        <w:spacing w:after="60" w:line="240" w:lineRule="auto"/>
        <w:ind w:left="360" w:hanging="360"/>
      </w:pPr>
      <w:bookmarkStart w:id="18" w:name="_Toc20469079"/>
      <w:bookmarkStart w:id="19" w:name="_Toc486543746"/>
      <w:bookmarkStart w:id="20" w:name="_Toc500518272"/>
      <w:r>
        <w:rPr>
          <w:rFonts w:hint="eastAsia"/>
        </w:rPr>
        <w:t>缺陷和限制</w:t>
      </w:r>
      <w:bookmarkEnd w:id="18"/>
      <w:bookmarkEnd w:id="19"/>
      <w:bookmarkEnd w:id="20"/>
    </w:p>
    <w:p w14:paraId="5568DE7F" w14:textId="77777777" w:rsidR="002B24C2" w:rsidRPr="002B24C2" w:rsidRDefault="00E304D4" w:rsidP="002B24C2">
      <w:pPr>
        <w:pStyle w:val="af0"/>
        <w:numPr>
          <w:ilvl w:val="0"/>
          <w:numId w:val="27"/>
        </w:numPr>
        <w:ind w:firstLineChars="0"/>
        <w:rPr>
          <w:i/>
          <w:color w:val="C4BC96" w:themeColor="background2" w:themeShade="BF"/>
        </w:rPr>
      </w:pPr>
      <w:r>
        <w:rPr>
          <w:rFonts w:hint="eastAsia"/>
        </w:rPr>
        <w:t>未对注册内容字段进行规范，比如密码字段过短可能会容易被他人破译。</w:t>
      </w:r>
    </w:p>
    <w:p w14:paraId="4F0A41B9" w14:textId="172A2CE7" w:rsidR="009D246C" w:rsidRPr="002B24C2" w:rsidRDefault="00E304D4" w:rsidP="002B24C2">
      <w:pPr>
        <w:pStyle w:val="af0"/>
        <w:numPr>
          <w:ilvl w:val="0"/>
          <w:numId w:val="27"/>
        </w:numPr>
        <w:ind w:firstLineChars="0"/>
        <w:rPr>
          <w:i/>
          <w:color w:val="C4BC96" w:themeColor="background2" w:themeShade="BF"/>
        </w:rPr>
      </w:pPr>
      <w:r>
        <w:rPr>
          <w:rFonts w:hint="eastAsia"/>
        </w:rPr>
        <w:t>选择同一地点上车下车</w:t>
      </w:r>
      <w:r w:rsidR="002B24C2">
        <w:rPr>
          <w:rFonts w:hint="eastAsia"/>
        </w:rPr>
        <w:t>的</w:t>
      </w:r>
      <w:r>
        <w:rPr>
          <w:rFonts w:hint="eastAsia"/>
        </w:rPr>
        <w:t>报错</w:t>
      </w:r>
      <w:r w:rsidR="002B24C2">
        <w:rPr>
          <w:rFonts w:hint="eastAsia"/>
        </w:rPr>
        <w:t>不清楚</w:t>
      </w:r>
      <w:r>
        <w:rPr>
          <w:rFonts w:hint="eastAsia"/>
        </w:rPr>
        <w:t>。</w:t>
      </w:r>
    </w:p>
    <w:p w14:paraId="57882781" w14:textId="77777777" w:rsidR="009D246C" w:rsidRDefault="009D246C" w:rsidP="009D246C">
      <w:pPr>
        <w:pStyle w:val="2"/>
        <w:keepLines w:val="0"/>
        <w:tabs>
          <w:tab w:val="num" w:pos="360"/>
          <w:tab w:val="left" w:pos="540"/>
        </w:tabs>
        <w:spacing w:after="60" w:line="240" w:lineRule="auto"/>
        <w:ind w:left="360" w:hanging="360"/>
      </w:pPr>
      <w:bookmarkStart w:id="21" w:name="_Toc20469080"/>
      <w:bookmarkStart w:id="22" w:name="_Toc486543747"/>
      <w:bookmarkStart w:id="23" w:name="_Toc500518273"/>
      <w:r>
        <w:rPr>
          <w:rFonts w:hint="eastAsia"/>
        </w:rPr>
        <w:t>建议</w:t>
      </w:r>
      <w:bookmarkEnd w:id="21"/>
      <w:bookmarkEnd w:id="22"/>
      <w:bookmarkEnd w:id="23"/>
    </w:p>
    <w:p w14:paraId="18AB57D9" w14:textId="6A6F95D5" w:rsidR="002B24C2" w:rsidRPr="002B24C2" w:rsidRDefault="002B24C2" w:rsidP="002B24C2">
      <w:pPr>
        <w:pStyle w:val="af0"/>
        <w:numPr>
          <w:ilvl w:val="1"/>
          <w:numId w:val="26"/>
        </w:numPr>
        <w:ind w:firstLineChars="0"/>
        <w:rPr>
          <w:i/>
          <w:color w:val="C4BC96" w:themeColor="background2" w:themeShade="BF"/>
        </w:rPr>
      </w:pPr>
      <w:r>
        <w:rPr>
          <w:rFonts w:hint="eastAsia"/>
        </w:rPr>
        <w:t>对注册内容字段进行规范，</w:t>
      </w:r>
      <w:r>
        <w:rPr>
          <w:rFonts w:hint="eastAsia"/>
        </w:rPr>
        <w:t>比如密码必须</w:t>
      </w:r>
      <w:r>
        <w:rPr>
          <w:rFonts w:hint="eastAsia"/>
        </w:rPr>
        <w:t>6</w:t>
      </w:r>
      <w:r>
        <w:rPr>
          <w:rFonts w:hint="eastAsia"/>
        </w:rPr>
        <w:t>位以上</w:t>
      </w:r>
      <w:r>
        <w:rPr>
          <w:rFonts w:hint="eastAsia"/>
        </w:rPr>
        <w:t>。</w:t>
      </w:r>
    </w:p>
    <w:p w14:paraId="1D605CC7" w14:textId="49F6921F" w:rsidR="009D246C" w:rsidRPr="002B24C2" w:rsidRDefault="002B24C2" w:rsidP="002B24C2">
      <w:pPr>
        <w:pStyle w:val="af0"/>
        <w:numPr>
          <w:ilvl w:val="1"/>
          <w:numId w:val="26"/>
        </w:numPr>
        <w:ind w:firstLineChars="0"/>
        <w:rPr>
          <w:i/>
          <w:color w:val="C4BC96" w:themeColor="background2" w:themeShade="BF"/>
        </w:rPr>
      </w:pPr>
      <w:r>
        <w:rPr>
          <w:rFonts w:hint="eastAsia"/>
        </w:rPr>
        <w:t>增加判断语句对同一地点上下车提前警告。</w:t>
      </w:r>
    </w:p>
    <w:p w14:paraId="14D3FAC3" w14:textId="77777777" w:rsidR="009D246C" w:rsidRDefault="009D246C" w:rsidP="009D246C">
      <w:pPr>
        <w:pStyle w:val="2"/>
        <w:keepLines w:val="0"/>
        <w:tabs>
          <w:tab w:val="num" w:pos="360"/>
          <w:tab w:val="left" w:pos="540"/>
        </w:tabs>
        <w:spacing w:after="60" w:line="240" w:lineRule="auto"/>
        <w:ind w:left="360" w:hanging="360"/>
      </w:pPr>
      <w:bookmarkStart w:id="24" w:name="_Toc20469081"/>
      <w:bookmarkStart w:id="25" w:name="_Toc486543748"/>
      <w:bookmarkStart w:id="26" w:name="_Toc500518274"/>
      <w:r>
        <w:rPr>
          <w:rFonts w:hint="eastAsia"/>
        </w:rPr>
        <w:t>测试结论</w:t>
      </w:r>
      <w:bookmarkEnd w:id="24"/>
      <w:bookmarkEnd w:id="25"/>
      <w:bookmarkEnd w:id="26"/>
    </w:p>
    <w:p w14:paraId="49B4C025" w14:textId="709A2CFE" w:rsidR="002B24C2" w:rsidRPr="009D246C" w:rsidRDefault="002B24C2" w:rsidP="009D246C">
      <w:pPr>
        <w:ind w:firstLine="420"/>
        <w:rPr>
          <w:i/>
          <w:color w:val="C4BC96" w:themeColor="background2" w:themeShade="BF"/>
        </w:rPr>
      </w:pPr>
      <w:bookmarkStart w:id="27" w:name="_Toc20465235"/>
      <w:bookmarkStart w:id="28" w:name="_Toc486543749"/>
      <w:r>
        <w:rPr>
          <w:rFonts w:hint="eastAsia"/>
        </w:rPr>
        <w:t>大部分的项目功能得以实现，界面也相对美观，可通过。</w:t>
      </w:r>
    </w:p>
    <w:p w14:paraId="15B8746F" w14:textId="363C1D90" w:rsidR="009D246C" w:rsidRDefault="002B24C2" w:rsidP="009D246C">
      <w:pPr>
        <w:pStyle w:val="1"/>
        <w:keepLines w:val="0"/>
        <w:tabs>
          <w:tab w:val="num" w:pos="360"/>
        </w:tabs>
        <w:spacing w:after="60" w:line="240" w:lineRule="auto"/>
        <w:ind w:left="360" w:hanging="360"/>
      </w:pPr>
      <w:bookmarkStart w:id="29" w:name="_Toc500518275"/>
      <w:r>
        <w:rPr>
          <w:rFonts w:hint="eastAsia"/>
        </w:rPr>
        <w:t>词条解释</w:t>
      </w:r>
      <w:bookmarkEnd w:id="27"/>
      <w:bookmarkEnd w:id="28"/>
      <w:bookmarkEnd w:id="29"/>
    </w:p>
    <w:p w14:paraId="605774C7" w14:textId="77777777" w:rsidR="009D246C" w:rsidRDefault="009D246C" w:rsidP="009D246C">
      <w:pPr>
        <w:ind w:firstLine="420"/>
      </w:pPr>
      <w:r>
        <w:rPr>
          <w:rFonts w:hint="eastAsia"/>
        </w:rPr>
        <w:t>无。</w:t>
      </w:r>
    </w:p>
    <w:p w14:paraId="1627E7D0" w14:textId="77777777" w:rsidR="009D246C" w:rsidRDefault="009D246C" w:rsidP="009D246C">
      <w:pPr>
        <w:pStyle w:val="1"/>
      </w:pPr>
      <w:bookmarkStart w:id="30" w:name="_Toc500518276"/>
      <w:r>
        <w:rPr>
          <w:rFonts w:hint="eastAsia"/>
        </w:rPr>
        <w:t>参考文献</w:t>
      </w:r>
      <w:bookmarkEnd w:id="30"/>
    </w:p>
    <w:p w14:paraId="13F4D129" w14:textId="77777777" w:rsidR="009D246C" w:rsidRPr="009D246C" w:rsidRDefault="009D246C" w:rsidP="009D246C"/>
    <w:p w14:paraId="3208C705" w14:textId="77777777" w:rsidR="00535112" w:rsidRPr="00400767" w:rsidRDefault="00535112" w:rsidP="00400767">
      <w:pPr>
        <w:ind w:firstLineChars="250" w:firstLine="550"/>
        <w:jc w:val="right"/>
        <w:rPr>
          <w:bCs/>
        </w:rPr>
      </w:pPr>
    </w:p>
    <w:sectPr w:rsidR="00535112" w:rsidRPr="00400767" w:rsidSect="00AD6D50">
      <w:headerReference w:type="default" r:id="rId23"/>
      <w:footerReference w:type="even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15A4" w14:textId="77777777" w:rsidR="008C24A0" w:rsidRDefault="008C24A0">
      <w:r>
        <w:separator/>
      </w:r>
    </w:p>
  </w:endnote>
  <w:endnote w:type="continuationSeparator" w:id="0">
    <w:p w14:paraId="1492278D" w14:textId="77777777" w:rsidR="008C24A0" w:rsidRDefault="008C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2C4B" w14:textId="77777777" w:rsidR="00D702EC" w:rsidRDefault="0003077D" w:rsidP="00EF520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702E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34C15C8" w14:textId="77777777" w:rsidR="00D702EC" w:rsidRDefault="00D702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8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5220"/>
      <w:gridCol w:w="1980"/>
    </w:tblGrid>
    <w:tr w:rsidR="00D702EC" w14:paraId="46233101" w14:textId="77777777">
      <w:tc>
        <w:tcPr>
          <w:tcW w:w="1188" w:type="dxa"/>
        </w:tcPr>
        <w:p w14:paraId="03F7AB37" w14:textId="5CF38B11" w:rsidR="00D702EC" w:rsidRPr="00940247" w:rsidRDefault="0003077D" w:rsidP="000E1F1F">
          <w:pPr>
            <w:pStyle w:val="a5"/>
          </w:pPr>
          <w:r w:rsidRPr="00940247">
            <w:fldChar w:fldCharType="begin"/>
          </w:r>
          <w:r w:rsidR="00D702EC" w:rsidRPr="00940247">
            <w:instrText xml:space="preserve"> DATE \@ "yyyy-M-d" </w:instrText>
          </w:r>
          <w:r w:rsidRPr="00940247">
            <w:fldChar w:fldCharType="separate"/>
          </w:r>
          <w:r w:rsidR="00972025">
            <w:rPr>
              <w:noProof/>
            </w:rPr>
            <w:t>2021-7-21</w:t>
          </w:r>
          <w:r w:rsidRPr="00940247">
            <w:fldChar w:fldCharType="end"/>
          </w:r>
        </w:p>
      </w:tc>
      <w:tc>
        <w:tcPr>
          <w:tcW w:w="5220" w:type="dxa"/>
        </w:tcPr>
        <w:p w14:paraId="4F701254" w14:textId="77777777" w:rsidR="00D702EC" w:rsidRPr="00940247" w:rsidRDefault="00DE02EF" w:rsidP="000E1F1F">
          <w:pPr>
            <w:pStyle w:val="a5"/>
            <w:jc w:val="center"/>
          </w:pPr>
          <w:r>
            <w:rPr>
              <w:rFonts w:hint="eastAsia"/>
            </w:rPr>
            <w:t>内部公开，</w:t>
          </w:r>
          <w:r w:rsidR="00D702EC" w:rsidRPr="00940247">
            <w:rPr>
              <w:rFonts w:hint="eastAsia"/>
            </w:rPr>
            <w:t>未经许可不得扩散</w:t>
          </w:r>
        </w:p>
      </w:tc>
      <w:tc>
        <w:tcPr>
          <w:tcW w:w="1980" w:type="dxa"/>
        </w:tcPr>
        <w:p w14:paraId="197C06F2" w14:textId="77777777" w:rsidR="00D702EC" w:rsidRPr="00940247" w:rsidRDefault="00D702EC" w:rsidP="000A367E">
          <w:pPr>
            <w:pStyle w:val="a5"/>
            <w:jc w:val="right"/>
          </w:pPr>
          <w:r w:rsidRPr="00940247">
            <w:rPr>
              <w:rFonts w:hint="eastAsia"/>
            </w:rPr>
            <w:t>第</w:t>
          </w:r>
          <w:r w:rsidR="0003077D" w:rsidRPr="00940247">
            <w:fldChar w:fldCharType="begin"/>
          </w:r>
          <w:r w:rsidRPr="00940247">
            <w:instrText>PAGE</w:instrText>
          </w:r>
          <w:r w:rsidR="0003077D" w:rsidRPr="00940247">
            <w:fldChar w:fldCharType="separate"/>
          </w:r>
          <w:r w:rsidR="00711A4A">
            <w:rPr>
              <w:noProof/>
            </w:rPr>
            <w:t>1</w:t>
          </w:r>
          <w:r w:rsidR="0003077D" w:rsidRPr="00940247">
            <w:fldChar w:fldCharType="end"/>
          </w:r>
          <w:r w:rsidRPr="00940247">
            <w:rPr>
              <w:rFonts w:hint="eastAsia"/>
            </w:rPr>
            <w:t>页</w:t>
          </w:r>
          <w:r w:rsidRPr="00940247">
            <w:t xml:space="preserve">, </w:t>
          </w:r>
          <w:r w:rsidRPr="00940247">
            <w:rPr>
              <w:rFonts w:hint="eastAsia"/>
            </w:rPr>
            <w:t>共</w:t>
          </w:r>
          <w:r w:rsidR="008C24A0">
            <w:fldChar w:fldCharType="begin"/>
          </w:r>
          <w:r w:rsidR="008C24A0">
            <w:instrText xml:space="preserve"> NUMPAGES  \* Arabic  \* MERGEFORMAT </w:instrText>
          </w:r>
          <w:r w:rsidR="008C24A0">
            <w:fldChar w:fldCharType="separate"/>
          </w:r>
          <w:r w:rsidR="00711A4A">
            <w:rPr>
              <w:noProof/>
            </w:rPr>
            <w:t>6</w:t>
          </w:r>
          <w:r w:rsidR="008C24A0">
            <w:rPr>
              <w:noProof/>
            </w:rPr>
            <w:fldChar w:fldCharType="end"/>
          </w:r>
          <w:r w:rsidRPr="00940247">
            <w:rPr>
              <w:rFonts w:hint="eastAsia"/>
            </w:rPr>
            <w:t>页</w:t>
          </w:r>
        </w:p>
      </w:tc>
    </w:tr>
  </w:tbl>
  <w:p w14:paraId="4F1BCAF4" w14:textId="77777777" w:rsidR="00D702EC" w:rsidRDefault="00D702EC" w:rsidP="00723F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74D9" w14:textId="77777777" w:rsidR="008C24A0" w:rsidRDefault="008C24A0">
      <w:r>
        <w:separator/>
      </w:r>
    </w:p>
  </w:footnote>
  <w:footnote w:type="continuationSeparator" w:id="0">
    <w:p w14:paraId="7E2135B3" w14:textId="77777777" w:rsidR="008C24A0" w:rsidRDefault="008C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42"/>
      <w:gridCol w:w="5464"/>
      <w:gridCol w:w="1980"/>
    </w:tblGrid>
    <w:tr w:rsidR="001031AA" w:rsidRPr="00C0122E" w14:paraId="325C07D7" w14:textId="77777777" w:rsidTr="00B861BD">
      <w:trPr>
        <w:cantSplit/>
        <w:trHeight w:hRule="exact" w:val="668"/>
      </w:trPr>
      <w:tc>
        <w:tcPr>
          <w:tcW w:w="2042" w:type="dxa"/>
        </w:tcPr>
        <w:p w14:paraId="6435BE49" w14:textId="77777777" w:rsidR="001031AA" w:rsidRPr="007C572A" w:rsidRDefault="00FD6C09" w:rsidP="00B861BD">
          <w:pPr>
            <w:tabs>
              <w:tab w:val="left" w:pos="2127"/>
            </w:tabs>
            <w:ind w:rightChars="-94" w:right="-207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48F3779C" wp14:editId="3F4064F4">
                <wp:extent cx="763525" cy="445445"/>
                <wp:effectExtent l="0" t="0" r="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软通大学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468" cy="452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14:paraId="7CD1F239" w14:textId="77777777" w:rsidR="001031AA" w:rsidRPr="001031AA" w:rsidRDefault="00887251" w:rsidP="00B861BD">
          <w:pPr>
            <w:pStyle w:val="a9"/>
            <w:tabs>
              <w:tab w:val="clear" w:pos="4153"/>
              <w:tab w:val="left" w:pos="368"/>
              <w:tab w:val="center" w:pos="3770"/>
            </w:tabs>
            <w:ind w:leftChars="-432" w:left="-950"/>
          </w:pPr>
          <w:r>
            <w:rPr>
              <w:rFonts w:hint="eastAsia"/>
            </w:rPr>
            <w:t>软通大学</w:t>
          </w:r>
          <w:r w:rsidR="00CF6103">
            <w:rPr>
              <w:rFonts w:hint="eastAsia"/>
            </w:rPr>
            <w:t xml:space="preserve"> XXX</w:t>
          </w:r>
          <w:r w:rsidR="00CF6103">
            <w:rPr>
              <w:rFonts w:hint="eastAsia"/>
            </w:rPr>
            <w:t>文档</w:t>
          </w:r>
        </w:p>
      </w:tc>
      <w:tc>
        <w:tcPr>
          <w:tcW w:w="1980" w:type="dxa"/>
          <w:vAlign w:val="bottom"/>
        </w:tcPr>
        <w:p w14:paraId="1D4670A4" w14:textId="77777777" w:rsidR="001031AA" w:rsidRPr="001031AA" w:rsidRDefault="001031AA" w:rsidP="00D363EA">
          <w:pPr>
            <w:pStyle w:val="a9"/>
            <w:ind w:firstLine="360"/>
          </w:pPr>
          <w:r>
            <w:rPr>
              <w:rFonts w:hint="eastAsia"/>
            </w:rPr>
            <w:t>内部公开</w:t>
          </w:r>
        </w:p>
      </w:tc>
    </w:tr>
  </w:tbl>
  <w:p w14:paraId="0FA588CB" w14:textId="77777777" w:rsidR="00D702EC" w:rsidRPr="00C0122E" w:rsidRDefault="00D702EC" w:rsidP="008C0D6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EF4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117F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AD24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CB49C3"/>
    <w:multiLevelType w:val="hybridMultilevel"/>
    <w:tmpl w:val="3C608BAA"/>
    <w:lvl w:ilvl="0" w:tplc="C8AACF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BC38AA">
      <w:start w:val="1"/>
      <w:numFmt w:val="decimalEnclosedCircle"/>
      <w:lvlText w:val="%2"/>
      <w:lvlJc w:val="left"/>
      <w:pPr>
        <w:ind w:left="780" w:hanging="360"/>
      </w:pPr>
      <w:rPr>
        <w:rFonts w:hint="default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4275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A394F6F"/>
    <w:multiLevelType w:val="hybridMultilevel"/>
    <w:tmpl w:val="3BACA0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D43AE0"/>
    <w:multiLevelType w:val="hybridMultilevel"/>
    <w:tmpl w:val="B89243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A47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0341BAB"/>
    <w:multiLevelType w:val="hybridMultilevel"/>
    <w:tmpl w:val="2A681D84"/>
    <w:lvl w:ilvl="0" w:tplc="A6B4C2AA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6A3D7E"/>
    <w:multiLevelType w:val="hybridMultilevel"/>
    <w:tmpl w:val="8D547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549B00">
      <w:start w:val="1"/>
      <w:numFmt w:val="decimal"/>
      <w:lvlText w:val="%2、"/>
      <w:lvlJc w:val="left"/>
      <w:pPr>
        <w:ind w:left="115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C80E3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0A79FC"/>
    <w:multiLevelType w:val="hybridMultilevel"/>
    <w:tmpl w:val="FD30C47C"/>
    <w:lvl w:ilvl="0" w:tplc="861203E6">
      <w:start w:val="1"/>
      <w:numFmt w:val="decimalEnclosedCircle"/>
      <w:lvlText w:val="%1"/>
      <w:lvlJc w:val="left"/>
      <w:pPr>
        <w:ind w:left="7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CBB00DA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593976"/>
    <w:multiLevelType w:val="hybridMultilevel"/>
    <w:tmpl w:val="CC347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276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F426BB5"/>
    <w:multiLevelType w:val="hybridMultilevel"/>
    <w:tmpl w:val="EC588A60"/>
    <w:lvl w:ilvl="0" w:tplc="B9382B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0"/>
  </w:num>
  <w:num w:numId="5">
    <w:abstractNumId w:val="14"/>
  </w:num>
  <w:num w:numId="6">
    <w:abstractNumId w:val="11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15"/>
  </w:num>
  <w:num w:numId="13">
    <w:abstractNumId w:val="15"/>
    <w:lvlOverride w:ilvl="0">
      <w:startOverride w:val="1"/>
    </w:lvlOverride>
  </w:num>
  <w:num w:numId="14">
    <w:abstractNumId w:val="9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6"/>
  </w:num>
  <w:num w:numId="26">
    <w:abstractNumId w:val="4"/>
  </w:num>
  <w:num w:numId="2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15"/>
    <w:rsid w:val="000002B5"/>
    <w:rsid w:val="0000283A"/>
    <w:rsid w:val="00003122"/>
    <w:rsid w:val="00003725"/>
    <w:rsid w:val="00004788"/>
    <w:rsid w:val="0001070C"/>
    <w:rsid w:val="00013C89"/>
    <w:rsid w:val="0001526C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6D34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43E4"/>
    <w:rsid w:val="0011450E"/>
    <w:rsid w:val="00115022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942"/>
    <w:rsid w:val="001C6E66"/>
    <w:rsid w:val="001C7E04"/>
    <w:rsid w:val="001D4093"/>
    <w:rsid w:val="001D40BD"/>
    <w:rsid w:val="001D7B46"/>
    <w:rsid w:val="001E17C0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7371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24C2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53D"/>
    <w:rsid w:val="00310A7C"/>
    <w:rsid w:val="003111AF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7F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61E5"/>
    <w:rsid w:val="00413258"/>
    <w:rsid w:val="00413815"/>
    <w:rsid w:val="0041384D"/>
    <w:rsid w:val="0041470D"/>
    <w:rsid w:val="00414EC8"/>
    <w:rsid w:val="00415A5B"/>
    <w:rsid w:val="00417927"/>
    <w:rsid w:val="00421E47"/>
    <w:rsid w:val="0042203C"/>
    <w:rsid w:val="0042348B"/>
    <w:rsid w:val="0042499F"/>
    <w:rsid w:val="00427743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500828"/>
    <w:rsid w:val="00501546"/>
    <w:rsid w:val="00506478"/>
    <w:rsid w:val="005069BC"/>
    <w:rsid w:val="00506DF5"/>
    <w:rsid w:val="00506E70"/>
    <w:rsid w:val="005107B9"/>
    <w:rsid w:val="00510F5A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5920"/>
    <w:rsid w:val="005E1A97"/>
    <w:rsid w:val="005E5019"/>
    <w:rsid w:val="005E545A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1A4A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20BB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97E39"/>
    <w:rsid w:val="008A1E2F"/>
    <w:rsid w:val="008A3F22"/>
    <w:rsid w:val="008A644B"/>
    <w:rsid w:val="008A787C"/>
    <w:rsid w:val="008B089E"/>
    <w:rsid w:val="008B0915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24A0"/>
    <w:rsid w:val="008C44DC"/>
    <w:rsid w:val="008C5125"/>
    <w:rsid w:val="008C6F54"/>
    <w:rsid w:val="008D2113"/>
    <w:rsid w:val="008D5758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2025"/>
    <w:rsid w:val="009739F1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D246C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DA"/>
    <w:rsid w:val="00A6210C"/>
    <w:rsid w:val="00A635D6"/>
    <w:rsid w:val="00A63899"/>
    <w:rsid w:val="00A651AC"/>
    <w:rsid w:val="00A73CEA"/>
    <w:rsid w:val="00A74857"/>
    <w:rsid w:val="00A77383"/>
    <w:rsid w:val="00A773DC"/>
    <w:rsid w:val="00A846A2"/>
    <w:rsid w:val="00A85AC8"/>
    <w:rsid w:val="00A85CB9"/>
    <w:rsid w:val="00A90820"/>
    <w:rsid w:val="00A91034"/>
    <w:rsid w:val="00A959EA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78C2"/>
    <w:rsid w:val="00AF0933"/>
    <w:rsid w:val="00AF549E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2347"/>
    <w:rsid w:val="00BC31A4"/>
    <w:rsid w:val="00BC5B89"/>
    <w:rsid w:val="00BC780A"/>
    <w:rsid w:val="00BD2FC3"/>
    <w:rsid w:val="00BD46F3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575F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320D"/>
    <w:rsid w:val="00D355B7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6B2E"/>
    <w:rsid w:val="00E02601"/>
    <w:rsid w:val="00E03242"/>
    <w:rsid w:val="00E0457D"/>
    <w:rsid w:val="00E12424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04D4"/>
    <w:rsid w:val="00E335BE"/>
    <w:rsid w:val="00E33FAD"/>
    <w:rsid w:val="00E3687B"/>
    <w:rsid w:val="00E36B86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DCA"/>
    <w:rsid w:val="00E64059"/>
    <w:rsid w:val="00E64267"/>
    <w:rsid w:val="00E671C0"/>
    <w:rsid w:val="00E71A3C"/>
    <w:rsid w:val="00E71B6F"/>
    <w:rsid w:val="00E71C22"/>
    <w:rsid w:val="00E724DA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E1288"/>
    <w:rsid w:val="00FE1884"/>
    <w:rsid w:val="00FE1C17"/>
    <w:rsid w:val="00FE4634"/>
    <w:rsid w:val="00FE5A53"/>
    <w:rsid w:val="00FF09A9"/>
    <w:rsid w:val="00FF25D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61DE5"/>
  <w15:docId w15:val="{616064A2-D4B6-401A-9404-0DF82D24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7520"/>
  </w:style>
  <w:style w:type="paragraph" w:styleId="1">
    <w:name w:val="heading 1"/>
    <w:basedOn w:val="a"/>
    <w:next w:val="a"/>
    <w:link w:val="10"/>
    <w:uiPriority w:val="9"/>
    <w:qFormat/>
    <w:rsid w:val="00867520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5DE5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F5DE5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F5DE5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52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52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52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52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52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FB6EAA"/>
    <w:rPr>
      <w:sz w:val="24"/>
    </w:rPr>
  </w:style>
  <w:style w:type="paragraph" w:customStyle="1" w:styleId="11">
    <w:name w:val="缺省文本:1"/>
    <w:basedOn w:val="a"/>
    <w:rsid w:val="00FB6EAA"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rsid w:val="00786DE2"/>
    <w:rPr>
      <w:sz w:val="24"/>
    </w:rPr>
  </w:style>
  <w:style w:type="paragraph" w:styleId="a4">
    <w:name w:val="Date"/>
    <w:basedOn w:val="a"/>
    <w:next w:val="a"/>
    <w:rsid w:val="00EF520A"/>
    <w:pPr>
      <w:ind w:leftChars="2500" w:left="100"/>
    </w:pPr>
  </w:style>
  <w:style w:type="paragraph" w:styleId="a5">
    <w:name w:val="footer"/>
    <w:basedOn w:val="a"/>
    <w:rsid w:val="00EF52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F520A"/>
  </w:style>
  <w:style w:type="paragraph" w:styleId="a7">
    <w:name w:val="Title"/>
    <w:basedOn w:val="a"/>
    <w:next w:val="a"/>
    <w:link w:val="a8"/>
    <w:uiPriority w:val="10"/>
    <w:qFormat/>
    <w:rsid w:val="008675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9">
    <w:name w:val="header"/>
    <w:basedOn w:val="a"/>
    <w:rsid w:val="0072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图样式"/>
    <w:basedOn w:val="a"/>
    <w:rsid w:val="00723F38"/>
    <w:pPr>
      <w:keepNext/>
      <w:spacing w:before="80" w:after="80"/>
      <w:jc w:val="center"/>
    </w:pPr>
    <w:rPr>
      <w:szCs w:val="20"/>
    </w:rPr>
  </w:style>
  <w:style w:type="paragraph" w:customStyle="1" w:styleId="ab">
    <w:name w:val="文档标题"/>
    <w:basedOn w:val="a"/>
    <w:rsid w:val="00C0122E"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c">
    <w:name w:val="È±Ê¡ÎÄ±¾"/>
    <w:basedOn w:val="a"/>
    <w:rsid w:val="00C0122E"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styleId="ad">
    <w:name w:val="Balloon Text"/>
    <w:basedOn w:val="a"/>
    <w:semiHidden/>
    <w:rsid w:val="00FE4634"/>
    <w:rPr>
      <w:sz w:val="18"/>
      <w:szCs w:val="18"/>
    </w:rPr>
  </w:style>
  <w:style w:type="table" w:styleId="ae">
    <w:name w:val="Table Grid"/>
    <w:basedOn w:val="a1"/>
    <w:rsid w:val="00141043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940247"/>
  </w:style>
  <w:style w:type="character" w:styleId="af">
    <w:name w:val="Hyperlink"/>
    <w:basedOn w:val="a0"/>
    <w:uiPriority w:val="99"/>
    <w:rsid w:val="00940247"/>
    <w:rPr>
      <w:color w:val="0000FF"/>
      <w:u w:val="single"/>
    </w:rPr>
  </w:style>
  <w:style w:type="paragraph" w:customStyle="1" w:styleId="w">
    <w:name w:val=":w"/>
    <w:basedOn w:val="a"/>
    <w:rsid w:val="00047AFB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rsid w:val="00047AFB"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rsid w:val="00535E1E"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0">
    <w:name w:val="List Paragraph"/>
    <w:basedOn w:val="a"/>
    <w:uiPriority w:val="34"/>
    <w:qFormat/>
    <w:rsid w:val="00605FC4"/>
    <w:pPr>
      <w:ind w:firstLineChars="200" w:firstLine="420"/>
    </w:pPr>
  </w:style>
  <w:style w:type="paragraph" w:styleId="af1">
    <w:name w:val="Document Map"/>
    <w:basedOn w:val="a"/>
    <w:link w:val="af2"/>
    <w:rsid w:val="0066191C"/>
    <w:rPr>
      <w:sz w:val="18"/>
      <w:szCs w:val="18"/>
    </w:rPr>
  </w:style>
  <w:style w:type="character" w:customStyle="1" w:styleId="af2">
    <w:name w:val="文档结构图 字符"/>
    <w:basedOn w:val="a0"/>
    <w:link w:val="af1"/>
    <w:rsid w:val="0066191C"/>
    <w:rPr>
      <w:rFonts w:ascii="宋体" w:cs="宋体"/>
      <w:color w:val="0000FF"/>
      <w:sz w:val="18"/>
      <w:szCs w:val="18"/>
    </w:rPr>
  </w:style>
  <w:style w:type="paragraph" w:customStyle="1" w:styleId="af3">
    <w:name w:val="封面表格文本"/>
    <w:basedOn w:val="a"/>
    <w:autoRedefine/>
    <w:rsid w:val="003B73F1"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867520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FD6C09"/>
    <w:pPr>
      <w:ind w:leftChars="200" w:left="420"/>
    </w:pPr>
  </w:style>
  <w:style w:type="character" w:customStyle="1" w:styleId="10">
    <w:name w:val="标题 1 字符"/>
    <w:basedOn w:val="a0"/>
    <w:link w:val="1"/>
    <w:uiPriority w:val="9"/>
    <w:rsid w:val="008675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F5DE5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uiPriority w:val="9"/>
    <w:rsid w:val="00CF5DE5"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uiPriority w:val="9"/>
    <w:rsid w:val="00CF5DE5"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6752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6752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675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caption"/>
    <w:basedOn w:val="a"/>
    <w:next w:val="a"/>
    <w:uiPriority w:val="35"/>
    <w:semiHidden/>
    <w:unhideWhenUsed/>
    <w:qFormat/>
    <w:rsid w:val="008675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8">
    <w:name w:val="标题 字符"/>
    <w:basedOn w:val="a0"/>
    <w:link w:val="a7"/>
    <w:uiPriority w:val="10"/>
    <w:rsid w:val="008675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8675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6">
    <w:name w:val="副标题 字符"/>
    <w:basedOn w:val="a0"/>
    <w:link w:val="af5"/>
    <w:uiPriority w:val="11"/>
    <w:rsid w:val="00867520"/>
    <w:rPr>
      <w:color w:val="5A5A5A" w:themeColor="text1" w:themeTint="A5"/>
      <w:spacing w:val="10"/>
    </w:rPr>
  </w:style>
  <w:style w:type="character" w:styleId="af7">
    <w:name w:val="Strong"/>
    <w:basedOn w:val="a0"/>
    <w:uiPriority w:val="22"/>
    <w:qFormat/>
    <w:rsid w:val="00867520"/>
    <w:rPr>
      <w:b/>
      <w:bCs/>
      <w:color w:val="000000" w:themeColor="text1"/>
    </w:rPr>
  </w:style>
  <w:style w:type="character" w:styleId="af8">
    <w:name w:val="Emphasis"/>
    <w:basedOn w:val="a0"/>
    <w:uiPriority w:val="20"/>
    <w:qFormat/>
    <w:rsid w:val="00867520"/>
    <w:rPr>
      <w:i/>
      <w:iCs/>
      <w:color w:val="auto"/>
    </w:rPr>
  </w:style>
  <w:style w:type="paragraph" w:styleId="af9">
    <w:name w:val="No Spacing"/>
    <w:uiPriority w:val="1"/>
    <w:qFormat/>
    <w:rsid w:val="00867520"/>
    <w:pPr>
      <w:spacing w:after="0" w:line="240" w:lineRule="auto"/>
    </w:pPr>
  </w:style>
  <w:style w:type="paragraph" w:styleId="afa">
    <w:name w:val="Quote"/>
    <w:basedOn w:val="a"/>
    <w:next w:val="a"/>
    <w:link w:val="afb"/>
    <w:uiPriority w:val="29"/>
    <w:qFormat/>
    <w:rsid w:val="008675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uiPriority w:val="29"/>
    <w:rsid w:val="00867520"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uiPriority w:val="30"/>
    <w:qFormat/>
    <w:rsid w:val="008675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d">
    <w:name w:val="明显引用 字符"/>
    <w:basedOn w:val="a0"/>
    <w:link w:val="afc"/>
    <w:uiPriority w:val="30"/>
    <w:rsid w:val="00867520"/>
    <w:rPr>
      <w:color w:val="000000" w:themeColor="text1"/>
      <w:shd w:val="clear" w:color="auto" w:fill="F2F2F2" w:themeFill="background1" w:themeFillShade="F2"/>
    </w:rPr>
  </w:style>
  <w:style w:type="character" w:styleId="afe">
    <w:name w:val="Subtle Emphasis"/>
    <w:basedOn w:val="a0"/>
    <w:uiPriority w:val="19"/>
    <w:qFormat/>
    <w:rsid w:val="00867520"/>
    <w:rPr>
      <w:i/>
      <w:iCs/>
      <w:color w:val="404040" w:themeColor="text1" w:themeTint="BF"/>
    </w:rPr>
  </w:style>
  <w:style w:type="character" w:styleId="aff">
    <w:name w:val="Intense Emphasis"/>
    <w:basedOn w:val="a0"/>
    <w:uiPriority w:val="21"/>
    <w:qFormat/>
    <w:rsid w:val="00867520"/>
    <w:rPr>
      <w:b/>
      <w:bCs/>
      <w:i/>
      <w:iCs/>
      <w:caps/>
    </w:rPr>
  </w:style>
  <w:style w:type="character" w:styleId="aff0">
    <w:name w:val="Subtle Reference"/>
    <w:basedOn w:val="a0"/>
    <w:uiPriority w:val="31"/>
    <w:qFormat/>
    <w:rsid w:val="00867520"/>
    <w:rPr>
      <w:smallCaps/>
      <w:color w:val="404040" w:themeColor="text1" w:themeTint="BF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867520"/>
    <w:rPr>
      <w:b/>
      <w:bCs/>
      <w:smallCaps/>
      <w:u w:val="single"/>
    </w:rPr>
  </w:style>
  <w:style w:type="character" w:styleId="aff2">
    <w:name w:val="Book Title"/>
    <w:basedOn w:val="a0"/>
    <w:uiPriority w:val="33"/>
    <w:qFormat/>
    <w:rsid w:val="00867520"/>
    <w:rPr>
      <w:b w:val="0"/>
      <w:bCs w:val="0"/>
      <w:smallCaps/>
      <w:spacing w:val="5"/>
    </w:rPr>
  </w:style>
  <w:style w:type="paragraph" w:styleId="TOC3">
    <w:name w:val="toc 3"/>
    <w:basedOn w:val="a"/>
    <w:next w:val="a"/>
    <w:autoRedefine/>
    <w:uiPriority w:val="39"/>
    <w:unhideWhenUsed/>
    <w:rsid w:val="00CF5D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6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3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5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6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grp-013\document\09.&#25991;&#26723;&#27169;&#26495;\&#27979;&#35797;&#25253;&#21578;_&#27169;&#26495;-v1.2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97AD3-A055-4D23-95A5-48F8A302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测试报告_模板-v1.2.dotm</Template>
  <TotalTime>45</TotalTime>
  <Pages>10</Pages>
  <Words>334</Words>
  <Characters>1906</Characters>
  <Application>Microsoft Office Word</Application>
  <DocSecurity>0</DocSecurity>
  <Lines>15</Lines>
  <Paragraphs>4</Paragraphs>
  <ScaleCrop>false</ScaleCrop>
  <Company>Huawei Technologies Co., Ltd.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ADMIN</dc:creator>
  <cp:lastModifiedBy>Tony Xander</cp:lastModifiedBy>
  <cp:revision>2</cp:revision>
  <cp:lastPrinted>2004-11-30T02:57:00Z</cp:lastPrinted>
  <dcterms:created xsi:type="dcterms:W3CDTF">2021-07-20T08:26:00Z</dcterms:created>
  <dcterms:modified xsi:type="dcterms:W3CDTF">2021-07-21T13:39:00Z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</Properties>
</file>