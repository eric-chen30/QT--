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709"/>
        <w:gridCol w:w="2735"/>
        <w:gridCol w:w="1376"/>
        <w:gridCol w:w="1134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9" w:type="dxa"/>
            <w:gridSpan w:val="6"/>
          </w:tcPr>
          <w:p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第</w:t>
            </w:r>
            <w:r>
              <w:rPr>
                <w:rFonts w:hint="eastAsia"/>
                <w:sz w:val="52"/>
                <w:szCs w:val="52"/>
                <w:lang w:val="en-US" w:eastAsia="zh-CN"/>
              </w:rPr>
              <w:t>13</w:t>
            </w:r>
            <w:r>
              <w:rPr>
                <w:sz w:val="52"/>
                <w:szCs w:val="52"/>
              </w:rPr>
              <w:t>组</w:t>
            </w:r>
            <w:r>
              <w:rPr>
                <w:rFonts w:hint="eastAsia"/>
                <w:sz w:val="52"/>
                <w:szCs w:val="52"/>
              </w:rPr>
              <w:t>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3" w:type="dxa"/>
            <w:gridSpan w:val="2"/>
            <w:vAlign w:val="center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召集人</w:t>
            </w:r>
            <w:r>
              <w:rPr>
                <w:b/>
                <w:sz w:val="24"/>
              </w:rPr>
              <w:t>：</w:t>
            </w:r>
          </w:p>
        </w:tc>
        <w:tc>
          <w:tcPr>
            <w:tcW w:w="2735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陈帅</w:t>
            </w:r>
          </w:p>
        </w:tc>
        <w:tc>
          <w:tcPr>
            <w:tcW w:w="1376" w:type="dxa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记录人</w:t>
            </w:r>
            <w:r>
              <w:rPr>
                <w:b/>
              </w:rPr>
              <w:t>：</w:t>
            </w:r>
          </w:p>
        </w:tc>
        <w:tc>
          <w:tcPr>
            <w:tcW w:w="2835" w:type="dxa"/>
            <w:gridSpan w:val="2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413" w:type="dxa"/>
            <w:gridSpan w:val="2"/>
            <w:vAlign w:val="center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与会人</w:t>
            </w:r>
            <w:r>
              <w:rPr>
                <w:b/>
                <w:sz w:val="24"/>
              </w:rPr>
              <w:t>：</w:t>
            </w:r>
          </w:p>
        </w:tc>
        <w:tc>
          <w:tcPr>
            <w:tcW w:w="6946" w:type="dxa"/>
            <w:gridSpan w:val="4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章伟老师、陈帅、黄波涛、王姝玥、刘源、钟雨讯、陈欣瑶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413" w:type="dxa"/>
            <w:gridSpan w:val="2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开始</w:t>
            </w:r>
            <w:r>
              <w:rPr>
                <w:b/>
              </w:rPr>
              <w:t>时间：</w:t>
            </w:r>
          </w:p>
        </w:tc>
        <w:tc>
          <w:tcPr>
            <w:tcW w:w="2735" w:type="dxa"/>
            <w:vAlign w:val="center"/>
          </w:tcPr>
          <w:p>
            <w:pPr>
              <w:jc w:val="center"/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2021/07/12 11：10</w:t>
            </w:r>
          </w:p>
        </w:tc>
        <w:tc>
          <w:tcPr>
            <w:tcW w:w="1376" w:type="dxa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结束时间</w:t>
            </w:r>
            <w:r>
              <w:rPr>
                <w:b/>
              </w:rPr>
              <w:t>：</w:t>
            </w:r>
          </w:p>
        </w:tc>
        <w:tc>
          <w:tcPr>
            <w:tcW w:w="2835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2021/07/12 11：20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4148" w:type="dxa"/>
            <w:gridSpan w:val="3"/>
            <w:vAlign w:val="center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议题</w:t>
            </w:r>
            <w:r>
              <w:rPr>
                <w:b/>
                <w:sz w:val="24"/>
              </w:rPr>
              <w:t>：</w:t>
            </w:r>
          </w:p>
        </w:tc>
        <w:tc>
          <w:tcPr>
            <w:tcW w:w="4211" w:type="dxa"/>
            <w:gridSpan w:val="3"/>
            <w:vAlign w:val="center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结论</w:t>
            </w:r>
            <w:r>
              <w:rPr>
                <w:b/>
                <w:sz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8" w:hRule="atLeast"/>
        </w:trPr>
        <w:tc>
          <w:tcPr>
            <w:tcW w:w="4148" w:type="dxa"/>
            <w:gridSpan w:val="3"/>
          </w:tcPr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展示小组项目进度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向老师请教问题</w:t>
            </w:r>
          </w:p>
        </w:tc>
        <w:tc>
          <w:tcPr>
            <w:tcW w:w="421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7/10-7/11成果：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对项目进行了需求分析（需要实现的功能、业务流程）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设计了数据库（表构建、字段设计）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编写了初版接口文档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完成了部分需求文档的填写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部分UI设计稿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Qt进行项目开发不是传统的前后端分离模式，分为ui设计以及接口函数的操作，这些函数里，需要包含逻辑，操作数据库以及将数据渲染到设计的组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件上。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04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5954" w:type="dxa"/>
            <w:gridSpan w:val="4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遗留问题</w:t>
            </w:r>
            <w:r>
              <w:rPr>
                <w:b/>
                <w:sz w:val="24"/>
              </w:rPr>
              <w:t>：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责任人</w:t>
            </w:r>
            <w:r>
              <w:rPr>
                <w:b/>
                <w:sz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54" w:type="dxa"/>
            <w:gridSpan w:val="4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954" w:type="dxa"/>
            <w:gridSpan w:val="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954" w:type="dxa"/>
            <w:gridSpan w:val="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954" w:type="dxa"/>
            <w:gridSpan w:val="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954" w:type="dxa"/>
            <w:gridSpan w:val="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954" w:type="dxa"/>
            <w:gridSpan w:val="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954" w:type="dxa"/>
            <w:gridSpan w:val="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5954" w:type="dxa"/>
            <w:gridSpan w:val="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hint="eastAsia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8D6EC1"/>
    <w:multiLevelType w:val="singleLevel"/>
    <w:tmpl w:val="878D6EC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372DD5A"/>
    <w:multiLevelType w:val="singleLevel"/>
    <w:tmpl w:val="4372DD5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0A5DB8"/>
    <w:rsid w:val="00085833"/>
    <w:rsid w:val="00363DD6"/>
    <w:rsid w:val="00D67AC4"/>
    <w:rsid w:val="00ED0779"/>
    <w:rsid w:val="00F1777C"/>
    <w:rsid w:val="210A5DB8"/>
    <w:rsid w:val="651A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summer%20internship\&#25991;&#26723;\documents\&#25991;&#26723;&#27169;&#26495;\&#20250;&#35758;&#35760;&#24405;&#65288;&#31616;&#65289;_v1.1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会议记录（简）_v1.1.dotx</Template>
  <Pages>2</Pages>
  <Words>59</Words>
  <Characters>87</Characters>
  <Lines>1</Lines>
  <Paragraphs>1</Paragraphs>
  <TotalTime>6</TotalTime>
  <ScaleCrop>false</ScaleCrop>
  <LinksUpToDate>false</LinksUpToDate>
  <CharactersWithSpaces>89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2021-07-12T15:33:00Z</dcterms:created>
  <dc:creator>Administrator</dc:creator>
  <cp:lastModifiedBy>Administrator</cp:lastModifiedBy>
  <dcterms:modified xsi:type="dcterms:W3CDTF">2021-07-12T15:43:03Z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9B50A9526674444CB3B8254FA72B235C</vt:lpwstr>
  </property>
  <property fmtid="{D5CDD505-2E9C-101B-9397-08002B2CF9AE}" pid="3" name="KSOProductBuildVer">
    <vt:lpwstr>2052-11.1.0.10667</vt:lpwstr>
  </property>
</Properties>
</file>